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4E964D" w14:textId="4D7903A0" w:rsidR="00BB0DA6" w:rsidRPr="003C4401" w:rsidRDefault="00BD3644" w:rsidP="00033D01">
      <w:pPr>
        <w:pStyle w:val="Naslov"/>
        <w:jc w:val="right"/>
        <w:rPr>
          <w:rFonts w:ascii="Times New Roman" w:hAnsi="Times New Roman"/>
          <w:lang w:val="hr-HR"/>
        </w:rPr>
      </w:pPr>
      <w:r>
        <w:rPr>
          <w:rFonts w:ascii="Times New Roman" w:hAnsi="Times New Roman"/>
          <w:lang w:val="hr-HR"/>
        </w:rPr>
        <w:t xml:space="preserve">For </w:t>
      </w:r>
      <w:proofErr w:type="spellStart"/>
      <w:r>
        <w:rPr>
          <w:rFonts w:ascii="Times New Roman" w:hAnsi="Times New Roman"/>
          <w:lang w:val="hr-HR"/>
        </w:rPr>
        <w:t>the</w:t>
      </w:r>
      <w:proofErr w:type="spellEnd"/>
      <w:r>
        <w:rPr>
          <w:rFonts w:ascii="Times New Roman" w:hAnsi="Times New Roman"/>
          <w:lang w:val="hr-HR"/>
        </w:rPr>
        <w:t xml:space="preserve"> </w:t>
      </w:r>
      <w:proofErr w:type="spellStart"/>
      <w:r>
        <w:rPr>
          <w:rFonts w:ascii="Times New Roman" w:hAnsi="Times New Roman"/>
          <w:lang w:val="hr-HR"/>
        </w:rPr>
        <w:t>better</w:t>
      </w:r>
      <w:proofErr w:type="spellEnd"/>
      <w:r>
        <w:rPr>
          <w:rFonts w:ascii="Times New Roman" w:hAnsi="Times New Roman"/>
          <w:lang w:val="hr-HR"/>
        </w:rPr>
        <w:t xml:space="preserve"> </w:t>
      </w:r>
      <w:r w:rsidR="008033CC">
        <w:rPr>
          <w:rFonts w:ascii="Times New Roman" w:hAnsi="Times New Roman"/>
          <w:lang w:val="hr-HR"/>
        </w:rPr>
        <w:t>M</w:t>
      </w:r>
      <w:r>
        <w:rPr>
          <w:rFonts w:ascii="Times New Roman" w:hAnsi="Times New Roman"/>
          <w:lang w:val="hr-HR"/>
        </w:rPr>
        <w:t>e</w:t>
      </w:r>
    </w:p>
    <w:p w14:paraId="2EE8C378" w14:textId="77777777" w:rsidR="00BB0DA6" w:rsidRPr="003C4401" w:rsidRDefault="00620B2D" w:rsidP="00033D01">
      <w:pPr>
        <w:pStyle w:val="Naslov"/>
        <w:jc w:val="right"/>
        <w:rPr>
          <w:rFonts w:ascii="Times New Roman" w:hAnsi="Times New Roman"/>
          <w:lang w:val="hr-HR"/>
        </w:rPr>
      </w:pPr>
      <w:r w:rsidRPr="003C4401">
        <w:rPr>
          <w:rFonts w:ascii="Times New Roman" w:hAnsi="Times New Roman"/>
          <w:lang w:val="hr-HR"/>
        </w:rPr>
        <w:t>Tehnička</w:t>
      </w:r>
      <w:r w:rsidR="00C74132" w:rsidRPr="003C4401">
        <w:rPr>
          <w:rFonts w:ascii="Times New Roman" w:hAnsi="Times New Roman"/>
          <w:lang w:val="hr-HR"/>
        </w:rPr>
        <w:t xml:space="preserve"> dokumentacija</w:t>
      </w:r>
    </w:p>
    <w:p w14:paraId="329F8E9D" w14:textId="77777777" w:rsidR="00620B2D" w:rsidRPr="003C4401" w:rsidRDefault="00C341B4" w:rsidP="00620B2D">
      <w:pPr>
        <w:pStyle w:val="Naslov"/>
        <w:jc w:val="right"/>
        <w:rPr>
          <w:rFonts w:ascii="Times New Roman" w:hAnsi="Times New Roman"/>
          <w:sz w:val="28"/>
          <w:lang w:val="hr-HR"/>
        </w:rPr>
      </w:pPr>
      <w:r w:rsidRPr="003C4401">
        <w:rPr>
          <w:rFonts w:ascii="Times New Roman" w:hAnsi="Times New Roman"/>
          <w:sz w:val="28"/>
          <w:lang w:val="hr-HR"/>
        </w:rPr>
        <w:t>Verzija 1</w:t>
      </w:r>
      <w:r w:rsidR="008F01D5" w:rsidRPr="003C4401">
        <w:rPr>
          <w:rFonts w:ascii="Times New Roman" w:hAnsi="Times New Roman"/>
          <w:sz w:val="28"/>
          <w:lang w:val="hr-HR"/>
        </w:rPr>
        <w:t>.0</w:t>
      </w:r>
    </w:p>
    <w:p w14:paraId="2E2EE378" w14:textId="77777777" w:rsidR="00620B2D" w:rsidRPr="00233AEC" w:rsidRDefault="00620B2D" w:rsidP="00620B2D">
      <w:pPr>
        <w:pStyle w:val="Naslov"/>
        <w:jc w:val="right"/>
        <w:rPr>
          <w:lang w:val="hr-HR"/>
        </w:rPr>
      </w:pPr>
    </w:p>
    <w:p w14:paraId="1261E976" w14:textId="77777777" w:rsidR="00620B2D" w:rsidRPr="00233AEC" w:rsidRDefault="00620B2D" w:rsidP="00913B1E">
      <w:pPr>
        <w:pStyle w:val="Naslov"/>
        <w:jc w:val="left"/>
        <w:rPr>
          <w:lang w:val="hr-HR"/>
        </w:rPr>
      </w:pPr>
    </w:p>
    <w:p w14:paraId="08ED519D" w14:textId="3E72F65A" w:rsidR="00E02CF9" w:rsidRPr="00BD3644" w:rsidRDefault="00E02CF9" w:rsidP="00BD3644">
      <w:pPr>
        <w:pStyle w:val="Naslov"/>
        <w:spacing w:line="360" w:lineRule="auto"/>
        <w:jc w:val="right"/>
        <w:rPr>
          <w:rFonts w:ascii="Times New Roman" w:hAnsi="Times New Roman"/>
          <w:b w:val="0"/>
          <w:sz w:val="32"/>
          <w:szCs w:val="32"/>
          <w:lang w:val="hr-HR"/>
        </w:rPr>
      </w:pPr>
      <w:r w:rsidRPr="003C4401">
        <w:rPr>
          <w:rFonts w:ascii="Times New Roman" w:hAnsi="Times New Roman"/>
          <w:sz w:val="32"/>
          <w:szCs w:val="32"/>
          <w:lang w:val="hr-HR"/>
        </w:rPr>
        <w:t>Student</w:t>
      </w:r>
      <w:r w:rsidR="00620B2D" w:rsidRPr="003C4401">
        <w:rPr>
          <w:rFonts w:ascii="Times New Roman" w:hAnsi="Times New Roman"/>
          <w:sz w:val="32"/>
          <w:szCs w:val="32"/>
          <w:lang w:val="hr-HR"/>
        </w:rPr>
        <w:t xml:space="preserve">: </w:t>
      </w:r>
      <w:r w:rsidR="00BD3644">
        <w:rPr>
          <w:rFonts w:ascii="Times New Roman" w:hAnsi="Times New Roman"/>
          <w:b w:val="0"/>
          <w:sz w:val="32"/>
          <w:szCs w:val="32"/>
          <w:lang w:val="hr-HR"/>
        </w:rPr>
        <w:t xml:space="preserve">Veronika </w:t>
      </w:r>
      <w:proofErr w:type="spellStart"/>
      <w:r w:rsidR="00BD3644">
        <w:rPr>
          <w:rFonts w:ascii="Times New Roman" w:hAnsi="Times New Roman"/>
          <w:b w:val="0"/>
          <w:sz w:val="32"/>
          <w:szCs w:val="32"/>
          <w:lang w:val="hr-HR"/>
        </w:rPr>
        <w:t>Pavlik</w:t>
      </w:r>
      <w:proofErr w:type="spellEnd"/>
    </w:p>
    <w:p w14:paraId="1360BC1F" w14:textId="77777777" w:rsidR="00620B2D" w:rsidRPr="003C4401" w:rsidRDefault="00E02CF9" w:rsidP="00E02CF9">
      <w:pPr>
        <w:spacing w:line="360" w:lineRule="auto"/>
        <w:jc w:val="right"/>
        <w:rPr>
          <w:sz w:val="32"/>
          <w:szCs w:val="32"/>
          <w:lang w:val="hr-HR"/>
        </w:rPr>
      </w:pPr>
      <w:r w:rsidRPr="003C4401">
        <w:rPr>
          <w:b/>
          <w:sz w:val="32"/>
          <w:szCs w:val="32"/>
          <w:lang w:val="hr-HR"/>
        </w:rPr>
        <w:t>Kolegij:</w:t>
      </w:r>
      <w:r w:rsidRPr="003C4401">
        <w:rPr>
          <w:sz w:val="32"/>
          <w:szCs w:val="32"/>
          <w:lang w:val="hr-HR"/>
        </w:rPr>
        <w:t xml:space="preserve"> Razvoj mobilnih aplikacija</w:t>
      </w:r>
    </w:p>
    <w:p w14:paraId="011D9AB4" w14:textId="77777777" w:rsidR="00BB0DA6" w:rsidRPr="003C4401" w:rsidRDefault="00633A81" w:rsidP="00E02CF9">
      <w:pPr>
        <w:pStyle w:val="Naslov"/>
        <w:spacing w:line="360" w:lineRule="auto"/>
        <w:jc w:val="right"/>
        <w:rPr>
          <w:rFonts w:ascii="Times New Roman" w:hAnsi="Times New Roman"/>
          <w:b w:val="0"/>
          <w:sz w:val="32"/>
          <w:szCs w:val="32"/>
          <w:lang w:val="hr-HR"/>
        </w:rPr>
      </w:pPr>
      <w:r w:rsidRPr="003C4401">
        <w:rPr>
          <w:rFonts w:ascii="Times New Roman" w:hAnsi="Times New Roman"/>
          <w:sz w:val="32"/>
          <w:szCs w:val="32"/>
          <w:lang w:val="hr-HR"/>
        </w:rPr>
        <w:t>Profesor</w:t>
      </w:r>
      <w:r w:rsidR="00620B2D" w:rsidRPr="003C4401">
        <w:rPr>
          <w:rFonts w:ascii="Times New Roman" w:hAnsi="Times New Roman"/>
          <w:sz w:val="32"/>
          <w:szCs w:val="32"/>
          <w:lang w:val="hr-HR"/>
        </w:rPr>
        <w:t xml:space="preserve">: </w:t>
      </w:r>
      <w:r w:rsidR="00E02CF9" w:rsidRPr="003C4401">
        <w:rPr>
          <w:rFonts w:ascii="Times New Roman" w:hAnsi="Times New Roman"/>
          <w:b w:val="0"/>
          <w:sz w:val="32"/>
          <w:szCs w:val="32"/>
          <w:lang w:val="hr-HR"/>
        </w:rPr>
        <w:t>Josip Balen</w:t>
      </w:r>
    </w:p>
    <w:p w14:paraId="67C489A9" w14:textId="77777777" w:rsidR="00633A81" w:rsidRPr="003C4401" w:rsidRDefault="00633A81" w:rsidP="00633A81">
      <w:pPr>
        <w:jc w:val="right"/>
        <w:rPr>
          <w:sz w:val="32"/>
          <w:szCs w:val="32"/>
          <w:lang w:val="hr-HR"/>
        </w:rPr>
      </w:pPr>
      <w:r w:rsidRPr="003C4401">
        <w:rPr>
          <w:b/>
          <w:sz w:val="32"/>
          <w:szCs w:val="32"/>
          <w:lang w:val="hr-HR"/>
        </w:rPr>
        <w:t>Asistent:</w:t>
      </w:r>
      <w:r w:rsidRPr="003C4401">
        <w:rPr>
          <w:sz w:val="32"/>
          <w:szCs w:val="32"/>
          <w:lang w:val="hr-HR"/>
        </w:rPr>
        <w:t xml:space="preserve"> Bruno Zorić</w:t>
      </w:r>
    </w:p>
    <w:p w14:paraId="79E200EB" w14:textId="77777777" w:rsidR="00620B2D" w:rsidRPr="00233AEC" w:rsidRDefault="00620B2D" w:rsidP="00033D01">
      <w:pPr>
        <w:pStyle w:val="Naslov"/>
        <w:jc w:val="right"/>
        <w:rPr>
          <w:sz w:val="28"/>
          <w:lang w:val="hr-HR"/>
        </w:rPr>
      </w:pPr>
    </w:p>
    <w:p w14:paraId="6E4A2B95" w14:textId="77777777" w:rsidR="00620B2D" w:rsidRPr="00233AEC" w:rsidRDefault="00620B2D" w:rsidP="00033D01">
      <w:pPr>
        <w:pStyle w:val="Naslov"/>
        <w:jc w:val="right"/>
        <w:rPr>
          <w:sz w:val="28"/>
          <w:lang w:val="hr-HR"/>
        </w:rPr>
      </w:pPr>
    </w:p>
    <w:p w14:paraId="2E76E8D8" w14:textId="77777777" w:rsidR="00620B2D" w:rsidRPr="00233AEC" w:rsidRDefault="00620B2D" w:rsidP="00033D01">
      <w:pPr>
        <w:pStyle w:val="Naslov"/>
        <w:jc w:val="right"/>
        <w:rPr>
          <w:sz w:val="28"/>
          <w:lang w:val="hr-HR"/>
        </w:rPr>
      </w:pPr>
    </w:p>
    <w:p w14:paraId="22CF67BC" w14:textId="77777777" w:rsidR="00620B2D" w:rsidRPr="00233AEC" w:rsidRDefault="00620B2D" w:rsidP="00033D01">
      <w:pPr>
        <w:pStyle w:val="Naslov"/>
        <w:jc w:val="right"/>
        <w:rPr>
          <w:sz w:val="28"/>
          <w:lang w:val="hr-HR"/>
        </w:rPr>
      </w:pPr>
    </w:p>
    <w:p w14:paraId="09CB52CB" w14:textId="77777777" w:rsidR="00620B2D" w:rsidRPr="00233AEC" w:rsidRDefault="00620B2D" w:rsidP="00033D01">
      <w:pPr>
        <w:pStyle w:val="Naslov"/>
        <w:jc w:val="right"/>
        <w:rPr>
          <w:sz w:val="28"/>
          <w:lang w:val="hr-HR"/>
        </w:rPr>
      </w:pPr>
    </w:p>
    <w:p w14:paraId="5833F1C3" w14:textId="77777777" w:rsidR="00620B2D" w:rsidRPr="00233AEC" w:rsidRDefault="00620B2D" w:rsidP="00033D01">
      <w:pPr>
        <w:pStyle w:val="Naslov"/>
        <w:jc w:val="right"/>
        <w:rPr>
          <w:sz w:val="28"/>
          <w:lang w:val="hr-HR"/>
        </w:rPr>
      </w:pPr>
    </w:p>
    <w:p w14:paraId="5BCEB2A2" w14:textId="77777777" w:rsidR="00620B2D" w:rsidRPr="00233AEC" w:rsidRDefault="00620B2D" w:rsidP="00033D01">
      <w:pPr>
        <w:pStyle w:val="Naslov"/>
        <w:jc w:val="right"/>
        <w:rPr>
          <w:sz w:val="28"/>
          <w:lang w:val="hr-HR"/>
        </w:rPr>
      </w:pPr>
    </w:p>
    <w:p w14:paraId="23A7E72A" w14:textId="77777777" w:rsidR="00DE4D1A" w:rsidRPr="00233AEC" w:rsidRDefault="00DE4D1A" w:rsidP="00033D01">
      <w:pPr>
        <w:pStyle w:val="Naslov"/>
        <w:rPr>
          <w:sz w:val="28"/>
          <w:lang w:val="hr-HR"/>
        </w:rPr>
        <w:sectPr w:rsidR="00DE4D1A" w:rsidRPr="00233AEC" w:rsidSect="00DE4D1A">
          <w:headerReference w:type="default" r:id="rId8"/>
          <w:footerReference w:type="default" r:id="rId9"/>
          <w:type w:val="continuous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</w:rPr>
        <w:id w:val="-167156410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B5C08D3" w14:textId="77777777" w:rsidR="00966E46" w:rsidRPr="00966E46" w:rsidRDefault="00966E46">
          <w:pPr>
            <w:pStyle w:val="TOCNaslov"/>
            <w:rPr>
              <w:rFonts w:ascii="Times New Roman" w:hAnsi="Times New Roman" w:cs="Times New Roman"/>
              <w:b/>
              <w:color w:val="auto"/>
            </w:rPr>
          </w:pPr>
          <w:r w:rsidRPr="00966E46">
            <w:rPr>
              <w:rFonts w:ascii="Times New Roman" w:hAnsi="Times New Roman" w:cs="Times New Roman"/>
              <w:b/>
              <w:color w:val="auto"/>
            </w:rPr>
            <w:t>SADRŽAJ</w:t>
          </w:r>
        </w:p>
        <w:p w14:paraId="39C1E857" w14:textId="2B166DA0" w:rsidR="00913B1E" w:rsidRDefault="00966E46">
          <w:pPr>
            <w:pStyle w:val="Sadraj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r-HR" w:eastAsia="hr-HR"/>
            </w:rPr>
          </w:pPr>
          <w:r w:rsidRPr="00966E46">
            <w:rPr>
              <w:sz w:val="24"/>
              <w:szCs w:val="24"/>
            </w:rPr>
            <w:fldChar w:fldCharType="begin"/>
          </w:r>
          <w:r w:rsidRPr="00966E46">
            <w:rPr>
              <w:sz w:val="24"/>
              <w:szCs w:val="24"/>
            </w:rPr>
            <w:instrText xml:space="preserve"> TOC \o "1-3" \h \z \u </w:instrText>
          </w:r>
          <w:r w:rsidRPr="00966E46">
            <w:rPr>
              <w:sz w:val="24"/>
              <w:szCs w:val="24"/>
            </w:rPr>
            <w:fldChar w:fldCharType="separate"/>
          </w:r>
          <w:hyperlink w:anchor="_Toc107253455" w:history="1">
            <w:r w:rsidR="00913B1E" w:rsidRPr="00DC2A36">
              <w:rPr>
                <w:rStyle w:val="Hiperveza"/>
                <w:noProof/>
                <w:lang w:val="hr-HR"/>
              </w:rPr>
              <w:t>1.</w:t>
            </w:r>
            <w:r w:rsidR="00913B1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r-HR" w:eastAsia="hr-HR"/>
              </w:rPr>
              <w:tab/>
            </w:r>
            <w:r w:rsidR="00913B1E" w:rsidRPr="00DC2A36">
              <w:rPr>
                <w:rStyle w:val="Hiperveza"/>
                <w:noProof/>
                <w:lang w:val="hr-HR"/>
              </w:rPr>
              <w:t>OPIS RAZVIJENOG PROIZVODA</w:t>
            </w:r>
            <w:r w:rsidR="00913B1E">
              <w:rPr>
                <w:noProof/>
                <w:webHidden/>
              </w:rPr>
              <w:tab/>
            </w:r>
            <w:r w:rsidR="00913B1E">
              <w:rPr>
                <w:noProof/>
                <w:webHidden/>
              </w:rPr>
              <w:fldChar w:fldCharType="begin"/>
            </w:r>
            <w:r w:rsidR="00913B1E">
              <w:rPr>
                <w:noProof/>
                <w:webHidden/>
              </w:rPr>
              <w:instrText xml:space="preserve"> PAGEREF _Toc107253455 \h </w:instrText>
            </w:r>
            <w:r w:rsidR="00913B1E">
              <w:rPr>
                <w:noProof/>
                <w:webHidden/>
              </w:rPr>
            </w:r>
            <w:r w:rsidR="00913B1E">
              <w:rPr>
                <w:noProof/>
                <w:webHidden/>
              </w:rPr>
              <w:fldChar w:fldCharType="separate"/>
            </w:r>
            <w:r w:rsidR="00913B1E">
              <w:rPr>
                <w:noProof/>
                <w:webHidden/>
              </w:rPr>
              <w:t>3</w:t>
            </w:r>
            <w:r w:rsidR="00913B1E">
              <w:rPr>
                <w:noProof/>
                <w:webHidden/>
              </w:rPr>
              <w:fldChar w:fldCharType="end"/>
            </w:r>
          </w:hyperlink>
        </w:p>
        <w:p w14:paraId="5EFB1CFB" w14:textId="51ECE92A" w:rsidR="00913B1E" w:rsidRDefault="00913B1E">
          <w:pPr>
            <w:pStyle w:val="Sadraj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r-HR" w:eastAsia="hr-HR"/>
            </w:rPr>
          </w:pPr>
          <w:hyperlink w:anchor="_Toc107253456" w:history="1">
            <w:r w:rsidRPr="00DC2A36">
              <w:rPr>
                <w:rStyle w:val="Hiperveza"/>
                <w:noProof/>
                <w:lang w:val="hr-HR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r-HR" w:eastAsia="hr-HR"/>
              </w:rPr>
              <w:tab/>
            </w:r>
            <w:r w:rsidRPr="00DC2A36">
              <w:rPr>
                <w:rStyle w:val="Hiperveza"/>
                <w:noProof/>
                <w:lang w:val="hr-HR"/>
              </w:rPr>
              <w:t>KORISNIČKI ZAHTJEVI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_Toc107253456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3BF0B" w14:textId="502833B9" w:rsidR="00913B1E" w:rsidRDefault="00913B1E">
          <w:pPr>
            <w:pStyle w:val="Sadraj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r-HR" w:eastAsia="hr-HR"/>
            </w:rPr>
          </w:pPr>
          <w:hyperlink w:anchor="_Toc107253457" w:history="1">
            <w:r w:rsidRPr="00DC2A36">
              <w:rPr>
                <w:rStyle w:val="Hiperveza"/>
                <w:noProof/>
                <w:lang w:val="hr-HR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r-HR" w:eastAsia="hr-HR"/>
              </w:rPr>
              <w:tab/>
            </w:r>
            <w:r w:rsidRPr="00DC2A36">
              <w:rPr>
                <w:rStyle w:val="Hiperveza"/>
                <w:noProof/>
                <w:lang w:val="hr-HR"/>
              </w:rPr>
              <w:t>Popis zahtjeva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4FE7C" w14:textId="0A9AF950" w:rsidR="00913B1E" w:rsidRDefault="00913B1E">
          <w:pPr>
            <w:pStyle w:val="Sadraj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r-HR" w:eastAsia="hr-HR"/>
            </w:rPr>
          </w:pPr>
          <w:hyperlink w:anchor="_Toc107253458" w:history="1">
            <w:r w:rsidRPr="00DC2A36">
              <w:rPr>
                <w:rStyle w:val="Hiperveza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r-HR" w:eastAsia="hr-HR"/>
              </w:rPr>
              <w:tab/>
            </w:r>
            <w:r w:rsidRPr="00DC2A36">
              <w:rPr>
                <w:rStyle w:val="Hiperveza"/>
                <w:noProof/>
                <w:lang w:val="hr-HR"/>
              </w:rPr>
              <w:t>Slučajevi korištenja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3ADB2" w14:textId="089000B8" w:rsidR="00913B1E" w:rsidRDefault="00913B1E">
          <w:pPr>
            <w:pStyle w:val="Sadraj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r-HR" w:eastAsia="hr-HR"/>
            </w:rPr>
          </w:pPr>
          <w:hyperlink w:anchor="_Toc107253459" w:history="1">
            <w:r w:rsidRPr="00DC2A36">
              <w:rPr>
                <w:rStyle w:val="Hiperveza"/>
                <w:noProof/>
                <w:lang w:val="hr-HR"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r-HR" w:eastAsia="hr-HR"/>
              </w:rPr>
              <w:tab/>
            </w:r>
            <w:r w:rsidRPr="00DC2A36">
              <w:rPr>
                <w:rStyle w:val="Hiperveza"/>
                <w:noProof/>
                <w:lang w:val="hr-HR"/>
              </w:rPr>
              <w:t>Detalji i primjeri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B468E" w14:textId="5408102D" w:rsidR="00913B1E" w:rsidRDefault="00913B1E">
          <w:pPr>
            <w:pStyle w:val="Sadraj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r-HR" w:eastAsia="hr-HR"/>
            </w:rPr>
          </w:pPr>
          <w:hyperlink w:anchor="_Toc107253460" w:history="1">
            <w:r w:rsidRPr="00DC2A36">
              <w:rPr>
                <w:rStyle w:val="Hiperveza"/>
                <w:noProof/>
                <w:lang w:val="hr-HR"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r-HR" w:eastAsia="hr-HR"/>
              </w:rPr>
              <w:tab/>
            </w:r>
            <w:r w:rsidRPr="00DC2A36">
              <w:rPr>
                <w:rStyle w:val="Hiperveza"/>
                <w:noProof/>
                <w:lang w:val="hr-HR"/>
              </w:rPr>
              <w:t>Mock-up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E749A" w14:textId="1F115524" w:rsidR="00913B1E" w:rsidRDefault="00913B1E">
          <w:pPr>
            <w:pStyle w:val="Sadraj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r-HR" w:eastAsia="hr-HR"/>
            </w:rPr>
          </w:pPr>
          <w:hyperlink w:anchor="_Toc107253461" w:history="1">
            <w:r w:rsidRPr="00DC2A36">
              <w:rPr>
                <w:rStyle w:val="Hiperveza"/>
                <w:noProof/>
                <w:lang w:val="hr-HR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r-HR" w:eastAsia="hr-HR"/>
              </w:rPr>
              <w:tab/>
            </w:r>
            <w:r w:rsidRPr="00DC2A36">
              <w:rPr>
                <w:rStyle w:val="Hiperveza"/>
                <w:noProof/>
                <w:lang w:val="hr-HR"/>
              </w:rPr>
              <w:t>MODEL PODATAKA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C0892" w14:textId="3467B4EC" w:rsidR="00913B1E" w:rsidRDefault="00913B1E">
          <w:pPr>
            <w:pStyle w:val="Sadraj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r-HR" w:eastAsia="hr-HR"/>
            </w:rPr>
          </w:pPr>
          <w:hyperlink w:anchor="_Toc107253462" w:history="1">
            <w:r w:rsidRPr="00DC2A36">
              <w:rPr>
                <w:rStyle w:val="Hiperveza"/>
                <w:noProof/>
                <w:lang w:val="hr-HR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r-HR" w:eastAsia="hr-HR"/>
              </w:rPr>
              <w:tab/>
            </w:r>
            <w:r w:rsidRPr="00DC2A36">
              <w:rPr>
                <w:rStyle w:val="Hiperveza"/>
                <w:noProof/>
                <w:lang w:val="hr-HR"/>
              </w:rPr>
              <w:t>TEHNIČKE ZNAČAJKE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18D9A" w14:textId="0157DC6B" w:rsidR="00913B1E" w:rsidRDefault="00913B1E">
          <w:pPr>
            <w:pStyle w:val="Sadraj2"/>
            <w:tabs>
              <w:tab w:val="left" w:pos="9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r-HR" w:eastAsia="hr-HR"/>
            </w:rPr>
          </w:pPr>
          <w:hyperlink w:anchor="_Toc107253463" w:history="1">
            <w:r w:rsidRPr="00DC2A36">
              <w:rPr>
                <w:rStyle w:val="Hiperveza"/>
                <w:noProof/>
                <w:lang w:val="hr-HR"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r-HR" w:eastAsia="hr-HR"/>
              </w:rPr>
              <w:tab/>
            </w:r>
            <w:r w:rsidRPr="00DC2A36">
              <w:rPr>
                <w:rStyle w:val="Hiperveza"/>
                <w:noProof/>
                <w:lang w:val="hr-HR"/>
              </w:rPr>
              <w:t>Korištene tehnologije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20824" w14:textId="529E11CD" w:rsidR="00913B1E" w:rsidRDefault="00913B1E">
          <w:pPr>
            <w:pStyle w:val="Sadraj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r-HR" w:eastAsia="hr-HR"/>
            </w:rPr>
          </w:pPr>
          <w:hyperlink w:anchor="_Toc107253464" w:history="1">
            <w:r w:rsidRPr="00DC2A36">
              <w:rPr>
                <w:rStyle w:val="Hiperveza"/>
                <w:noProof/>
                <w:lang w:val="hr-HR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r-HR" w:eastAsia="hr-HR"/>
              </w:rPr>
              <w:tab/>
            </w:r>
            <w:r w:rsidRPr="00DC2A36">
              <w:rPr>
                <w:rStyle w:val="Hiperveza"/>
                <w:noProof/>
                <w:lang w:val="hr-HR"/>
              </w:rPr>
              <w:t>UPUTE ZA KORIŠTENJE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F1395" w14:textId="08DED907" w:rsidR="00913B1E" w:rsidRDefault="00913B1E">
          <w:pPr>
            <w:pStyle w:val="Sadraj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r-HR" w:eastAsia="hr-HR"/>
            </w:rPr>
          </w:pPr>
          <w:hyperlink w:anchor="_Toc107253465" w:history="1">
            <w:r w:rsidRPr="00DC2A36">
              <w:rPr>
                <w:rStyle w:val="Hiperveza"/>
                <w:noProof/>
                <w:lang w:val="hr-HR"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r-HR" w:eastAsia="hr-HR"/>
              </w:rPr>
              <w:tab/>
            </w:r>
            <w:r w:rsidRPr="00DC2A36">
              <w:rPr>
                <w:rStyle w:val="Hiperveza"/>
                <w:noProof/>
                <w:lang w:val="hr-HR"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_Toc107253465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20C4B" w14:textId="77DF3868" w:rsidR="00966E46" w:rsidRDefault="00966E46" w:rsidP="00966E46">
          <w:pPr>
            <w:spacing w:line="360" w:lineRule="auto"/>
            <w:jc w:val="both"/>
          </w:pPr>
          <w:r w:rsidRPr="00966E46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237E7F9A" w14:textId="77777777" w:rsidR="002C219C" w:rsidRDefault="002C219C" w:rsidP="00966E46">
      <w:pPr>
        <w:pStyle w:val="TOCNaslov"/>
      </w:pPr>
    </w:p>
    <w:p w14:paraId="46F20612" w14:textId="77777777" w:rsidR="004A04DC" w:rsidRPr="004A04DC" w:rsidRDefault="004A04DC" w:rsidP="004A04DC">
      <w:pPr>
        <w:rPr>
          <w:lang w:val="hr-HR"/>
        </w:rPr>
      </w:pPr>
    </w:p>
    <w:p w14:paraId="4DDFB32F" w14:textId="77777777" w:rsidR="00B1522E" w:rsidRDefault="00B1522E">
      <w:pPr>
        <w:widowControl/>
        <w:spacing w:line="240" w:lineRule="auto"/>
        <w:rPr>
          <w:rFonts w:ascii="Arial" w:hAnsi="Arial"/>
          <w:b/>
          <w:sz w:val="36"/>
          <w:lang w:val="hr-HR"/>
        </w:rPr>
      </w:pPr>
      <w:r>
        <w:rPr>
          <w:lang w:val="hr-HR"/>
        </w:rPr>
        <w:br w:type="page"/>
      </w:r>
    </w:p>
    <w:p w14:paraId="19E9F954" w14:textId="77777777" w:rsidR="003A7162" w:rsidRPr="004210B0" w:rsidRDefault="005C0E42" w:rsidP="00B1522E">
      <w:pPr>
        <w:pStyle w:val="Naslov"/>
        <w:spacing w:after="240" w:line="360" w:lineRule="auto"/>
        <w:rPr>
          <w:rFonts w:ascii="Times New Roman" w:hAnsi="Times New Roman"/>
          <w:lang w:val="hr-HR"/>
        </w:rPr>
      </w:pPr>
      <w:r>
        <w:rPr>
          <w:rFonts w:ascii="Times New Roman" w:hAnsi="Times New Roman"/>
          <w:lang w:val="hr-HR"/>
        </w:rPr>
        <w:lastRenderedPageBreak/>
        <w:t>TEHNIČKA DOKUMENTACIJA</w:t>
      </w:r>
    </w:p>
    <w:p w14:paraId="400ECA88" w14:textId="77777777" w:rsidR="003A7162" w:rsidRPr="004210B0" w:rsidRDefault="005C0E42" w:rsidP="004210B0">
      <w:pPr>
        <w:pStyle w:val="Naslov1"/>
        <w:spacing w:before="0" w:after="240" w:line="360" w:lineRule="auto"/>
        <w:rPr>
          <w:rFonts w:ascii="Times New Roman" w:hAnsi="Times New Roman"/>
          <w:sz w:val="32"/>
          <w:szCs w:val="32"/>
          <w:lang w:val="hr-HR"/>
        </w:rPr>
      </w:pPr>
      <w:bookmarkStart w:id="0" w:name="_Toc482891136"/>
      <w:bookmarkStart w:id="1" w:name="_Toc107253455"/>
      <w:r>
        <w:rPr>
          <w:rFonts w:ascii="Times New Roman" w:hAnsi="Times New Roman"/>
          <w:sz w:val="32"/>
          <w:szCs w:val="32"/>
          <w:lang w:val="hr-HR"/>
        </w:rPr>
        <w:t>OPIS RAZVIJENOG PROIZVODA</w:t>
      </w:r>
      <w:bookmarkEnd w:id="0"/>
      <w:bookmarkEnd w:id="1"/>
    </w:p>
    <w:p w14:paraId="4A8E2BCC" w14:textId="51CD32CB" w:rsidR="00AE4D32" w:rsidRDefault="00AE4D32" w:rsidP="00392E74">
      <w:pPr>
        <w:spacing w:line="360" w:lineRule="auto"/>
        <w:jc w:val="both"/>
        <w:rPr>
          <w:sz w:val="24"/>
          <w:szCs w:val="24"/>
          <w:lang w:val="hr-HR"/>
        </w:rPr>
      </w:pPr>
      <w:proofErr w:type="spellStart"/>
      <w:r>
        <w:rPr>
          <w:sz w:val="24"/>
          <w:szCs w:val="24"/>
          <w:lang w:val="hr-HR"/>
        </w:rPr>
        <w:t>ForTheBetterMe</w:t>
      </w:r>
      <w:proofErr w:type="spellEnd"/>
      <w:r>
        <w:rPr>
          <w:sz w:val="24"/>
          <w:szCs w:val="24"/>
          <w:lang w:val="hr-HR"/>
        </w:rPr>
        <w:t xml:space="preserve"> je aplikacija za Android uređaje koja služi za razvoj i praćenje mentalnog zdravlja korisnika. Aplikacija korisniku nudi četi</w:t>
      </w:r>
      <w:r w:rsidR="00C414BA">
        <w:rPr>
          <w:sz w:val="24"/>
          <w:szCs w:val="24"/>
          <w:lang w:val="hr-HR"/>
        </w:rPr>
        <w:t>ri moguć</w:t>
      </w:r>
      <w:r w:rsidR="0019773F">
        <w:rPr>
          <w:sz w:val="24"/>
          <w:szCs w:val="24"/>
          <w:lang w:val="hr-HR"/>
        </w:rPr>
        <w:t>a izbora</w:t>
      </w:r>
      <w:r w:rsidR="00C414BA">
        <w:rPr>
          <w:sz w:val="24"/>
          <w:szCs w:val="24"/>
          <w:lang w:val="hr-HR"/>
        </w:rPr>
        <w:t>. Prv</w:t>
      </w:r>
      <w:r w:rsidR="0019773F">
        <w:rPr>
          <w:sz w:val="24"/>
          <w:szCs w:val="24"/>
          <w:lang w:val="hr-HR"/>
        </w:rPr>
        <w:t>i</w:t>
      </w:r>
      <w:r w:rsidR="00C414BA">
        <w:rPr>
          <w:sz w:val="24"/>
          <w:szCs w:val="24"/>
          <w:lang w:val="hr-HR"/>
        </w:rPr>
        <w:t xml:space="preserve"> moguć</w:t>
      </w:r>
      <w:r w:rsidR="0019773F">
        <w:rPr>
          <w:sz w:val="24"/>
          <w:szCs w:val="24"/>
          <w:lang w:val="hr-HR"/>
        </w:rPr>
        <w:t>i</w:t>
      </w:r>
      <w:r w:rsidR="00C414BA">
        <w:rPr>
          <w:sz w:val="24"/>
          <w:szCs w:val="24"/>
          <w:lang w:val="hr-HR"/>
        </w:rPr>
        <w:t xml:space="preserve"> </w:t>
      </w:r>
      <w:r w:rsidR="0019773F">
        <w:rPr>
          <w:sz w:val="24"/>
          <w:szCs w:val="24"/>
          <w:lang w:val="hr-HR"/>
        </w:rPr>
        <w:t>izbor je „Moj dan…“</w:t>
      </w:r>
      <w:r w:rsidR="00C414BA">
        <w:rPr>
          <w:sz w:val="24"/>
          <w:szCs w:val="24"/>
          <w:lang w:val="hr-HR"/>
        </w:rPr>
        <w:t xml:space="preserve"> </w:t>
      </w:r>
      <w:r w:rsidR="0019773F">
        <w:rPr>
          <w:sz w:val="24"/>
          <w:szCs w:val="24"/>
          <w:lang w:val="hr-HR"/>
        </w:rPr>
        <w:t xml:space="preserve"> ovdje </w:t>
      </w:r>
      <w:r w:rsidR="00C414BA">
        <w:rPr>
          <w:sz w:val="24"/>
          <w:szCs w:val="24"/>
          <w:lang w:val="hr-HR"/>
        </w:rPr>
        <w:t>korisnik</w:t>
      </w:r>
      <w:r w:rsidR="0019773F">
        <w:rPr>
          <w:sz w:val="24"/>
          <w:szCs w:val="24"/>
          <w:lang w:val="hr-HR"/>
        </w:rPr>
        <w:t xml:space="preserve"> može</w:t>
      </w:r>
      <w:r w:rsidR="00C414BA">
        <w:rPr>
          <w:sz w:val="24"/>
          <w:szCs w:val="24"/>
          <w:lang w:val="hr-HR"/>
        </w:rPr>
        <w:t xml:space="preserve"> zapis</w:t>
      </w:r>
      <w:r w:rsidR="0019773F">
        <w:rPr>
          <w:sz w:val="24"/>
          <w:szCs w:val="24"/>
          <w:lang w:val="hr-HR"/>
        </w:rPr>
        <w:t>ati</w:t>
      </w:r>
      <w:r w:rsidR="00C414BA">
        <w:rPr>
          <w:sz w:val="24"/>
          <w:szCs w:val="24"/>
          <w:lang w:val="hr-HR"/>
        </w:rPr>
        <w:t xml:space="preserve"> o situacijama koje su mu se dogodile</w:t>
      </w:r>
      <w:r w:rsidR="0019773F">
        <w:rPr>
          <w:sz w:val="24"/>
          <w:szCs w:val="24"/>
          <w:lang w:val="hr-HR"/>
        </w:rPr>
        <w:t>, o emocijama koje je osjećao danas, a koje potom može spremiti</w:t>
      </w:r>
      <w:r w:rsidR="00B63415">
        <w:rPr>
          <w:sz w:val="24"/>
          <w:szCs w:val="24"/>
          <w:lang w:val="hr-HR"/>
        </w:rPr>
        <w:t>. Nakon što korisnik spremiti svoj zapis, prikaze mu se lista prijašnjih datuma koje je zapisao</w:t>
      </w:r>
      <w:r w:rsidR="0019773F">
        <w:rPr>
          <w:sz w:val="24"/>
          <w:szCs w:val="24"/>
          <w:lang w:val="hr-HR"/>
        </w:rPr>
        <w:t>. Druga opcija je „Kako se nositi s određenim situacijama“, ova opcija nudi određene teme, odgovore i savjete za česte psihološke probleme koje korisnik po potrebi može pročitati i kako bih mogao npr. smanjiti anksioznost u nekom trenutku pomoću savjeta. Treća opcija izbora je „Glazbeni kutak“ koji nudi mogućnost slušanja glazbe za razne emocije koje korisnik može doživjeti. Četvrta odnosno zadnja opcija je „Moji prošli dani“</w:t>
      </w:r>
      <w:r w:rsidR="00B63415">
        <w:rPr>
          <w:sz w:val="24"/>
          <w:szCs w:val="24"/>
          <w:lang w:val="hr-HR"/>
        </w:rPr>
        <w:t xml:space="preserve"> koja sadrži listu svih zapisanih dana, korisnik ako želi izbrisati određeni dan trebao je samo napraviti duži pritisak prsta. </w:t>
      </w:r>
    </w:p>
    <w:p w14:paraId="26DF55BD" w14:textId="77777777" w:rsidR="0019773F" w:rsidRDefault="0019773F" w:rsidP="00392E74">
      <w:pPr>
        <w:spacing w:line="360" w:lineRule="auto"/>
        <w:jc w:val="both"/>
        <w:rPr>
          <w:sz w:val="24"/>
          <w:szCs w:val="24"/>
          <w:lang w:val="hr-HR"/>
        </w:rPr>
      </w:pPr>
    </w:p>
    <w:p w14:paraId="4B056BFD" w14:textId="2A0CB389" w:rsidR="00AE4D32" w:rsidRDefault="00AE4D32" w:rsidP="00392E74">
      <w:pPr>
        <w:spacing w:line="360" w:lineRule="auto"/>
        <w:jc w:val="both"/>
        <w:rPr>
          <w:sz w:val="24"/>
          <w:szCs w:val="24"/>
          <w:lang w:val="hr-HR"/>
        </w:rPr>
      </w:pPr>
    </w:p>
    <w:p w14:paraId="44505474" w14:textId="77777777" w:rsidR="00AE4D32" w:rsidRPr="003C4401" w:rsidRDefault="00AE4D32" w:rsidP="00392E74">
      <w:pPr>
        <w:spacing w:line="360" w:lineRule="auto"/>
        <w:jc w:val="both"/>
        <w:rPr>
          <w:sz w:val="24"/>
          <w:szCs w:val="24"/>
          <w:lang w:val="hr-HR"/>
        </w:rPr>
      </w:pPr>
    </w:p>
    <w:p w14:paraId="5047BB77" w14:textId="77777777" w:rsidR="00EA1A44" w:rsidRPr="002F0156" w:rsidRDefault="00620B2D" w:rsidP="00D001E7">
      <w:pPr>
        <w:pStyle w:val="Naslov1"/>
        <w:spacing w:before="0" w:after="240" w:line="360" w:lineRule="auto"/>
        <w:rPr>
          <w:rFonts w:ascii="Times New Roman" w:hAnsi="Times New Roman"/>
          <w:sz w:val="32"/>
          <w:szCs w:val="32"/>
          <w:lang w:val="hr-HR"/>
        </w:rPr>
      </w:pPr>
      <w:r w:rsidRPr="00EA1A44">
        <w:rPr>
          <w:lang w:val="hr-HR"/>
        </w:rPr>
        <w:br w:type="page"/>
      </w:r>
      <w:bookmarkStart w:id="2" w:name="_Toc482891137"/>
      <w:bookmarkStart w:id="3" w:name="_Toc107253456"/>
      <w:r w:rsidR="00176F75">
        <w:rPr>
          <w:rFonts w:ascii="Times New Roman" w:hAnsi="Times New Roman"/>
          <w:sz w:val="32"/>
          <w:szCs w:val="32"/>
          <w:lang w:val="hr-HR"/>
        </w:rPr>
        <w:lastRenderedPageBreak/>
        <w:t>KORISNIČKI ZAHTJEVI</w:t>
      </w:r>
      <w:bookmarkEnd w:id="2"/>
      <w:bookmarkEnd w:id="3"/>
    </w:p>
    <w:p w14:paraId="6AEFA5C9" w14:textId="77777777" w:rsidR="00EA1A44" w:rsidRPr="00D001E7" w:rsidRDefault="00EA1A44" w:rsidP="00D001E7">
      <w:pPr>
        <w:pStyle w:val="Naslov2"/>
        <w:spacing w:before="0" w:after="240" w:line="360" w:lineRule="auto"/>
        <w:rPr>
          <w:rFonts w:ascii="Times New Roman" w:hAnsi="Times New Roman"/>
          <w:sz w:val="28"/>
          <w:szCs w:val="28"/>
          <w:lang w:val="hr-HR"/>
        </w:rPr>
      </w:pPr>
      <w:bookmarkStart w:id="4" w:name="_Toc343997046"/>
      <w:bookmarkStart w:id="5" w:name="_Toc482891138"/>
      <w:bookmarkStart w:id="6" w:name="_Toc107253457"/>
      <w:r w:rsidRPr="00A16C8B">
        <w:rPr>
          <w:rFonts w:ascii="Times New Roman" w:hAnsi="Times New Roman"/>
          <w:sz w:val="28"/>
          <w:szCs w:val="28"/>
          <w:lang w:val="hr-HR"/>
        </w:rPr>
        <w:t>Popis zahtjeva</w:t>
      </w:r>
      <w:bookmarkEnd w:id="4"/>
      <w:bookmarkEnd w:id="5"/>
      <w:bookmarkEnd w:id="6"/>
    </w:p>
    <w:tbl>
      <w:tblPr>
        <w:tblW w:w="4979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88"/>
        <w:gridCol w:w="890"/>
        <w:gridCol w:w="1117"/>
        <w:gridCol w:w="5831"/>
        <w:gridCol w:w="885"/>
      </w:tblGrid>
      <w:tr w:rsidR="00EA1A44" w:rsidRPr="00D422E5" w14:paraId="50FC3F6E" w14:textId="77777777" w:rsidTr="009B1239">
        <w:trPr>
          <w:trHeight w:val="428"/>
        </w:trPr>
        <w:tc>
          <w:tcPr>
            <w:tcW w:w="316" w:type="pct"/>
            <w:shd w:val="pct5" w:color="000000" w:fill="FFFFFF"/>
            <w:vAlign w:val="center"/>
          </w:tcPr>
          <w:p w14:paraId="06B7FCE5" w14:textId="77777777" w:rsidR="00EA1A44" w:rsidRPr="00760FEF" w:rsidRDefault="00EA1A44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ID</w:t>
            </w:r>
          </w:p>
        </w:tc>
        <w:tc>
          <w:tcPr>
            <w:tcW w:w="478" w:type="pct"/>
            <w:shd w:val="pct5" w:color="000000" w:fill="FFFFFF"/>
            <w:vAlign w:val="center"/>
          </w:tcPr>
          <w:p w14:paraId="5B6D8DD2" w14:textId="77777777" w:rsidR="00EA1A44" w:rsidRPr="00760FEF" w:rsidRDefault="00EA1A44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Status</w:t>
            </w:r>
          </w:p>
        </w:tc>
        <w:tc>
          <w:tcPr>
            <w:tcW w:w="600" w:type="pct"/>
            <w:shd w:val="pct5" w:color="000000" w:fill="FFFFFF"/>
            <w:vAlign w:val="center"/>
          </w:tcPr>
          <w:p w14:paraId="14E686B6" w14:textId="77777777" w:rsidR="00EA1A44" w:rsidRPr="00760FEF" w:rsidRDefault="00EA1A44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Prioritet</w:t>
            </w:r>
          </w:p>
        </w:tc>
        <w:tc>
          <w:tcPr>
            <w:tcW w:w="3131" w:type="pct"/>
            <w:shd w:val="pct5" w:color="000000" w:fill="FFFFFF"/>
            <w:vAlign w:val="center"/>
          </w:tcPr>
          <w:p w14:paraId="6ACAAA4A" w14:textId="77777777" w:rsidR="00EA1A44" w:rsidRPr="00760FEF" w:rsidRDefault="00EA1A44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Opis</w:t>
            </w:r>
          </w:p>
        </w:tc>
        <w:tc>
          <w:tcPr>
            <w:tcW w:w="475" w:type="pct"/>
            <w:shd w:val="pct5" w:color="000000" w:fill="FFFFFF"/>
            <w:vAlign w:val="center"/>
          </w:tcPr>
          <w:p w14:paraId="7BF3BF3B" w14:textId="77777777" w:rsidR="00EA1A44" w:rsidRPr="00760FEF" w:rsidRDefault="00EA1A44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UC</w:t>
            </w:r>
          </w:p>
        </w:tc>
      </w:tr>
      <w:tr w:rsidR="00EA1A44" w:rsidRPr="00D422E5" w14:paraId="72F71F5C" w14:textId="77777777" w:rsidTr="009B1239">
        <w:trPr>
          <w:trHeight w:val="405"/>
        </w:trPr>
        <w:tc>
          <w:tcPr>
            <w:tcW w:w="316" w:type="pct"/>
            <w:shd w:val="clear" w:color="auto" w:fill="E6E6E6"/>
            <w:vAlign w:val="center"/>
          </w:tcPr>
          <w:p w14:paraId="781A48AF" w14:textId="77777777" w:rsidR="00EA1A44" w:rsidRPr="00760FEF" w:rsidRDefault="00EA1A44" w:rsidP="00760FEF">
            <w:pPr>
              <w:spacing w:line="360" w:lineRule="auto"/>
              <w:rPr>
                <w:sz w:val="24"/>
                <w:szCs w:val="24"/>
                <w:lang w:val="hr-HR"/>
              </w:rPr>
            </w:pPr>
          </w:p>
        </w:tc>
        <w:tc>
          <w:tcPr>
            <w:tcW w:w="478" w:type="pct"/>
            <w:shd w:val="clear" w:color="auto" w:fill="E6E6E6"/>
          </w:tcPr>
          <w:p w14:paraId="236346BB" w14:textId="77777777" w:rsidR="00EA1A44" w:rsidRPr="00760FEF" w:rsidRDefault="00EA1A44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</w:p>
        </w:tc>
        <w:tc>
          <w:tcPr>
            <w:tcW w:w="600" w:type="pct"/>
            <w:shd w:val="clear" w:color="auto" w:fill="E6E6E6"/>
            <w:vAlign w:val="center"/>
          </w:tcPr>
          <w:p w14:paraId="329D2FCD" w14:textId="77777777" w:rsidR="00EA1A44" w:rsidRPr="00760FEF" w:rsidRDefault="00EA1A44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</w:p>
        </w:tc>
        <w:tc>
          <w:tcPr>
            <w:tcW w:w="3131" w:type="pct"/>
            <w:shd w:val="clear" w:color="auto" w:fill="E6E6E6"/>
          </w:tcPr>
          <w:p w14:paraId="533FAA55" w14:textId="77777777" w:rsidR="00EA1A44" w:rsidRPr="00760FEF" w:rsidRDefault="00EA1A44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Generalni zahtjevi korisnika</w:t>
            </w:r>
          </w:p>
        </w:tc>
        <w:tc>
          <w:tcPr>
            <w:tcW w:w="475" w:type="pct"/>
            <w:shd w:val="clear" w:color="auto" w:fill="E6E6E6"/>
            <w:vAlign w:val="center"/>
          </w:tcPr>
          <w:p w14:paraId="4C765712" w14:textId="77777777" w:rsidR="00EA1A44" w:rsidRPr="00760FEF" w:rsidRDefault="00EA1A44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</w:p>
        </w:tc>
      </w:tr>
      <w:tr w:rsidR="00EA1A44" w:rsidRPr="00D422E5" w14:paraId="0C4E3790" w14:textId="77777777" w:rsidTr="009B1239">
        <w:trPr>
          <w:trHeight w:val="1227"/>
        </w:trPr>
        <w:tc>
          <w:tcPr>
            <w:tcW w:w="316" w:type="pct"/>
            <w:vAlign w:val="center"/>
          </w:tcPr>
          <w:p w14:paraId="0D7AF3C0" w14:textId="77777777" w:rsidR="00EA1A44" w:rsidRPr="00760FEF" w:rsidRDefault="00EA1A44" w:rsidP="00760FEF">
            <w:pPr>
              <w:spacing w:line="360" w:lineRule="auto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1</w:t>
            </w:r>
          </w:p>
        </w:tc>
        <w:tc>
          <w:tcPr>
            <w:tcW w:w="478" w:type="pct"/>
            <w:vAlign w:val="center"/>
          </w:tcPr>
          <w:p w14:paraId="40E5D2CF" w14:textId="77777777" w:rsidR="00EA1A44" w:rsidRPr="00760FEF" w:rsidRDefault="00EA1A44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A</w:t>
            </w:r>
          </w:p>
        </w:tc>
        <w:tc>
          <w:tcPr>
            <w:tcW w:w="600" w:type="pct"/>
            <w:vAlign w:val="center"/>
          </w:tcPr>
          <w:p w14:paraId="4BD522AB" w14:textId="77777777" w:rsidR="00EA1A44" w:rsidRPr="00760FEF" w:rsidRDefault="00EA1A44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1</w:t>
            </w:r>
          </w:p>
        </w:tc>
        <w:tc>
          <w:tcPr>
            <w:tcW w:w="3131" w:type="pct"/>
          </w:tcPr>
          <w:p w14:paraId="4A9FE14C" w14:textId="40630581" w:rsidR="00EA1A44" w:rsidRPr="00760FEF" w:rsidRDefault="00EA1A44" w:rsidP="00760FEF">
            <w:pPr>
              <w:spacing w:line="360" w:lineRule="auto"/>
              <w:jc w:val="both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 xml:space="preserve">U </w:t>
            </w:r>
            <w:r w:rsidR="00723CB8">
              <w:rPr>
                <w:sz w:val="24"/>
                <w:szCs w:val="24"/>
                <w:lang w:val="hr-HR"/>
              </w:rPr>
              <w:t>aplikaciji</w:t>
            </w:r>
            <w:r w:rsidR="00D51209" w:rsidRPr="00760FEF">
              <w:rPr>
                <w:sz w:val="24"/>
                <w:szCs w:val="24"/>
                <w:lang w:val="hr-HR"/>
              </w:rPr>
              <w:t xml:space="preserve"> postoje različite </w:t>
            </w:r>
            <w:r w:rsidR="00723CB8">
              <w:rPr>
                <w:sz w:val="24"/>
                <w:szCs w:val="24"/>
                <w:lang w:val="hr-HR"/>
              </w:rPr>
              <w:t>opcije</w:t>
            </w:r>
            <w:r w:rsidR="00D51209" w:rsidRPr="00760FEF">
              <w:rPr>
                <w:sz w:val="24"/>
                <w:szCs w:val="24"/>
                <w:lang w:val="hr-HR"/>
              </w:rPr>
              <w:t xml:space="preserve">: </w:t>
            </w:r>
            <w:r w:rsidR="00723CB8">
              <w:rPr>
                <w:sz w:val="24"/>
                <w:szCs w:val="24"/>
                <w:lang w:val="hr-HR"/>
              </w:rPr>
              <w:t>zapis dana, informacije o psihičkim problemima, glazba za određene emocije, pregled svih zapisanih dana</w:t>
            </w:r>
            <w:r w:rsidR="00D51209" w:rsidRPr="00760FEF">
              <w:rPr>
                <w:sz w:val="24"/>
                <w:szCs w:val="24"/>
                <w:lang w:val="hr-HR"/>
              </w:rPr>
              <w:t>.</w:t>
            </w:r>
          </w:p>
        </w:tc>
        <w:tc>
          <w:tcPr>
            <w:tcW w:w="475" w:type="pct"/>
            <w:vAlign w:val="center"/>
          </w:tcPr>
          <w:p w14:paraId="7292FF04" w14:textId="77777777" w:rsidR="00EA1A44" w:rsidRPr="00760FEF" w:rsidRDefault="00EA1A44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-</w:t>
            </w:r>
          </w:p>
        </w:tc>
      </w:tr>
      <w:tr w:rsidR="00EA1A44" w:rsidRPr="00D422E5" w14:paraId="6CA3E934" w14:textId="77777777" w:rsidTr="009B1239">
        <w:trPr>
          <w:trHeight w:val="822"/>
        </w:trPr>
        <w:tc>
          <w:tcPr>
            <w:tcW w:w="316" w:type="pct"/>
            <w:vAlign w:val="center"/>
          </w:tcPr>
          <w:p w14:paraId="2FB65393" w14:textId="77777777" w:rsidR="00EA1A44" w:rsidRPr="00760FEF" w:rsidRDefault="00EA1A44" w:rsidP="00760FEF">
            <w:pPr>
              <w:spacing w:line="360" w:lineRule="auto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2</w:t>
            </w:r>
          </w:p>
        </w:tc>
        <w:tc>
          <w:tcPr>
            <w:tcW w:w="478" w:type="pct"/>
            <w:vAlign w:val="center"/>
          </w:tcPr>
          <w:p w14:paraId="00B0F417" w14:textId="77777777" w:rsidR="00EA1A44" w:rsidRPr="00760FEF" w:rsidRDefault="00EA1A44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A</w:t>
            </w:r>
          </w:p>
        </w:tc>
        <w:tc>
          <w:tcPr>
            <w:tcW w:w="600" w:type="pct"/>
            <w:vAlign w:val="center"/>
          </w:tcPr>
          <w:p w14:paraId="1F90C6FC" w14:textId="77777777" w:rsidR="00EA1A44" w:rsidRPr="00760FEF" w:rsidRDefault="00EA1A44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1</w:t>
            </w:r>
          </w:p>
        </w:tc>
        <w:tc>
          <w:tcPr>
            <w:tcW w:w="3131" w:type="pct"/>
          </w:tcPr>
          <w:p w14:paraId="102E86F8" w14:textId="3CD10598" w:rsidR="00EA1A44" w:rsidRPr="00760FEF" w:rsidRDefault="00D51209" w:rsidP="00760FEF">
            <w:pPr>
              <w:spacing w:line="360" w:lineRule="auto"/>
              <w:jc w:val="both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Prilikom odabira određene</w:t>
            </w:r>
            <w:r w:rsidR="00723CB8">
              <w:rPr>
                <w:sz w:val="24"/>
                <w:szCs w:val="24"/>
                <w:lang w:val="hr-HR"/>
              </w:rPr>
              <w:t xml:space="preserve"> opcije prikazuju se određene mogućnosti za odabranu opciju.</w:t>
            </w:r>
          </w:p>
        </w:tc>
        <w:tc>
          <w:tcPr>
            <w:tcW w:w="475" w:type="pct"/>
            <w:vAlign w:val="center"/>
          </w:tcPr>
          <w:p w14:paraId="63FC99C4" w14:textId="77777777" w:rsidR="00EA1A44" w:rsidRPr="00760FEF" w:rsidRDefault="00EA1A44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-</w:t>
            </w:r>
          </w:p>
        </w:tc>
      </w:tr>
      <w:tr w:rsidR="00EA1A44" w:rsidRPr="00D422E5" w14:paraId="60E59C77" w14:textId="77777777" w:rsidTr="009B1239">
        <w:trPr>
          <w:trHeight w:val="417"/>
        </w:trPr>
        <w:tc>
          <w:tcPr>
            <w:tcW w:w="316" w:type="pct"/>
            <w:vAlign w:val="center"/>
          </w:tcPr>
          <w:p w14:paraId="67364EBF" w14:textId="77777777" w:rsidR="00EA1A44" w:rsidRPr="00760FEF" w:rsidRDefault="00EA1A44" w:rsidP="00760FEF">
            <w:pPr>
              <w:spacing w:line="360" w:lineRule="auto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3</w:t>
            </w:r>
          </w:p>
        </w:tc>
        <w:tc>
          <w:tcPr>
            <w:tcW w:w="478" w:type="pct"/>
            <w:vAlign w:val="center"/>
          </w:tcPr>
          <w:p w14:paraId="2977F418" w14:textId="77777777" w:rsidR="00EA1A44" w:rsidRPr="00760FEF" w:rsidRDefault="00EA1A44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A</w:t>
            </w:r>
          </w:p>
        </w:tc>
        <w:tc>
          <w:tcPr>
            <w:tcW w:w="600" w:type="pct"/>
            <w:vAlign w:val="center"/>
          </w:tcPr>
          <w:p w14:paraId="79DBF61C" w14:textId="77777777" w:rsidR="00EA1A44" w:rsidRPr="00760FEF" w:rsidRDefault="00EA1A44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1</w:t>
            </w:r>
          </w:p>
        </w:tc>
        <w:tc>
          <w:tcPr>
            <w:tcW w:w="3131" w:type="pct"/>
          </w:tcPr>
          <w:p w14:paraId="067D959F" w14:textId="6D9F08DC" w:rsidR="00EA1A44" w:rsidRPr="00760FEF" w:rsidRDefault="00EA1A44" w:rsidP="00D944F5">
            <w:pPr>
              <w:spacing w:line="360" w:lineRule="auto"/>
              <w:jc w:val="both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Korisnik može p</w:t>
            </w:r>
            <w:r w:rsidR="00D944F5">
              <w:rPr>
                <w:sz w:val="24"/>
                <w:szCs w:val="24"/>
                <w:lang w:val="hr-HR"/>
              </w:rPr>
              <w:t xml:space="preserve">ročitati opis </w:t>
            </w:r>
            <w:r w:rsidR="00723CB8">
              <w:rPr>
                <w:sz w:val="24"/>
                <w:szCs w:val="24"/>
                <w:lang w:val="hr-HR"/>
              </w:rPr>
              <w:t>svakog pojedinog dana</w:t>
            </w:r>
            <w:r w:rsidR="00D944F5">
              <w:rPr>
                <w:sz w:val="24"/>
                <w:szCs w:val="24"/>
                <w:lang w:val="hr-HR"/>
              </w:rPr>
              <w:t>.</w:t>
            </w:r>
          </w:p>
        </w:tc>
        <w:tc>
          <w:tcPr>
            <w:tcW w:w="475" w:type="pct"/>
            <w:vAlign w:val="center"/>
          </w:tcPr>
          <w:p w14:paraId="1AE1BB92" w14:textId="77777777" w:rsidR="00EA1A44" w:rsidRPr="00760FEF" w:rsidRDefault="00C953F4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>
              <w:rPr>
                <w:sz w:val="24"/>
                <w:szCs w:val="24"/>
                <w:lang w:val="hr-HR"/>
              </w:rPr>
              <w:t>-</w:t>
            </w:r>
          </w:p>
        </w:tc>
      </w:tr>
      <w:tr w:rsidR="00EA1A44" w:rsidRPr="00D422E5" w14:paraId="3C61DFC9" w14:textId="77777777" w:rsidTr="009B1239">
        <w:trPr>
          <w:trHeight w:val="405"/>
        </w:trPr>
        <w:tc>
          <w:tcPr>
            <w:tcW w:w="316" w:type="pct"/>
            <w:vAlign w:val="center"/>
          </w:tcPr>
          <w:p w14:paraId="63B0658F" w14:textId="77777777" w:rsidR="00EA1A44" w:rsidRPr="00760FEF" w:rsidRDefault="00EA1A44" w:rsidP="00760FEF">
            <w:pPr>
              <w:spacing w:line="360" w:lineRule="auto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4</w:t>
            </w:r>
          </w:p>
        </w:tc>
        <w:tc>
          <w:tcPr>
            <w:tcW w:w="478" w:type="pct"/>
            <w:vAlign w:val="center"/>
          </w:tcPr>
          <w:p w14:paraId="0135011C" w14:textId="77777777" w:rsidR="00EA1A44" w:rsidRPr="00760FEF" w:rsidRDefault="00EA1A44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A</w:t>
            </w:r>
          </w:p>
        </w:tc>
        <w:tc>
          <w:tcPr>
            <w:tcW w:w="600" w:type="pct"/>
            <w:vAlign w:val="center"/>
          </w:tcPr>
          <w:p w14:paraId="697840B3" w14:textId="77777777" w:rsidR="00EA1A44" w:rsidRPr="00760FEF" w:rsidRDefault="00EA1A44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1</w:t>
            </w:r>
          </w:p>
        </w:tc>
        <w:tc>
          <w:tcPr>
            <w:tcW w:w="3131" w:type="pct"/>
          </w:tcPr>
          <w:p w14:paraId="4556EF57" w14:textId="0D1B0947" w:rsidR="00EA1A44" w:rsidRPr="00760FEF" w:rsidRDefault="00EA1A44" w:rsidP="00D944F5">
            <w:pPr>
              <w:spacing w:line="360" w:lineRule="auto"/>
              <w:jc w:val="both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Korisnik može</w:t>
            </w:r>
            <w:r w:rsidR="00723CB8">
              <w:rPr>
                <w:sz w:val="24"/>
                <w:szCs w:val="24"/>
                <w:lang w:val="hr-HR"/>
              </w:rPr>
              <w:t xml:space="preserve"> vidjeti popis svih dana koje je pisao</w:t>
            </w:r>
            <w:r w:rsidR="00BA40A0">
              <w:rPr>
                <w:sz w:val="24"/>
                <w:szCs w:val="24"/>
                <w:lang w:val="hr-HR"/>
              </w:rPr>
              <w:t>.</w:t>
            </w:r>
          </w:p>
        </w:tc>
        <w:tc>
          <w:tcPr>
            <w:tcW w:w="475" w:type="pct"/>
            <w:vAlign w:val="center"/>
          </w:tcPr>
          <w:p w14:paraId="3328B985" w14:textId="77777777" w:rsidR="00EA1A44" w:rsidRPr="00760FEF" w:rsidRDefault="00C953F4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>
              <w:rPr>
                <w:sz w:val="24"/>
                <w:szCs w:val="24"/>
                <w:lang w:val="hr-HR"/>
              </w:rPr>
              <w:t>UC1</w:t>
            </w:r>
          </w:p>
        </w:tc>
      </w:tr>
      <w:tr w:rsidR="00EA1A44" w:rsidRPr="00D422E5" w14:paraId="1D17049B" w14:textId="77777777" w:rsidTr="009B1239">
        <w:trPr>
          <w:trHeight w:val="405"/>
        </w:trPr>
        <w:tc>
          <w:tcPr>
            <w:tcW w:w="316" w:type="pct"/>
            <w:vAlign w:val="center"/>
          </w:tcPr>
          <w:p w14:paraId="11D2EBE7" w14:textId="77777777" w:rsidR="00EA1A44" w:rsidRPr="00760FEF" w:rsidRDefault="00EA1A44" w:rsidP="00760FEF">
            <w:pPr>
              <w:spacing w:line="360" w:lineRule="auto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5</w:t>
            </w:r>
          </w:p>
        </w:tc>
        <w:tc>
          <w:tcPr>
            <w:tcW w:w="478" w:type="pct"/>
            <w:vAlign w:val="center"/>
          </w:tcPr>
          <w:p w14:paraId="63B0B423" w14:textId="77777777" w:rsidR="00EA1A44" w:rsidRPr="00760FEF" w:rsidRDefault="00EA1A44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A</w:t>
            </w:r>
          </w:p>
        </w:tc>
        <w:tc>
          <w:tcPr>
            <w:tcW w:w="600" w:type="pct"/>
            <w:vAlign w:val="center"/>
          </w:tcPr>
          <w:p w14:paraId="0CFB9DE7" w14:textId="1050005D" w:rsidR="00EA1A44" w:rsidRPr="00760FEF" w:rsidRDefault="009B1239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>
              <w:rPr>
                <w:sz w:val="24"/>
                <w:szCs w:val="24"/>
                <w:lang w:val="hr-HR"/>
              </w:rPr>
              <w:t>1</w:t>
            </w:r>
          </w:p>
        </w:tc>
        <w:tc>
          <w:tcPr>
            <w:tcW w:w="3131" w:type="pct"/>
          </w:tcPr>
          <w:p w14:paraId="2BE54BB6" w14:textId="489F801A" w:rsidR="00EA1A44" w:rsidRPr="00760FEF" w:rsidRDefault="00504B33" w:rsidP="00760FEF">
            <w:pPr>
              <w:spacing w:line="360" w:lineRule="auto"/>
              <w:jc w:val="both"/>
              <w:rPr>
                <w:sz w:val="24"/>
                <w:szCs w:val="24"/>
                <w:lang w:val="hr-HR"/>
              </w:rPr>
            </w:pPr>
            <w:r>
              <w:rPr>
                <w:sz w:val="24"/>
                <w:szCs w:val="24"/>
                <w:lang w:val="hr-HR"/>
              </w:rPr>
              <w:t>Korisnik može dodavati nove zapise svakog dana(ili istog dana).</w:t>
            </w:r>
          </w:p>
        </w:tc>
        <w:tc>
          <w:tcPr>
            <w:tcW w:w="475" w:type="pct"/>
            <w:vAlign w:val="center"/>
          </w:tcPr>
          <w:p w14:paraId="16963FB7" w14:textId="77777777" w:rsidR="00EA1A44" w:rsidRPr="00760FEF" w:rsidRDefault="007B4C97" w:rsidP="00760FE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>
              <w:rPr>
                <w:sz w:val="24"/>
                <w:szCs w:val="24"/>
                <w:lang w:val="hr-HR"/>
              </w:rPr>
              <w:t>UC</w:t>
            </w:r>
            <w:r w:rsidR="00C953F4">
              <w:rPr>
                <w:sz w:val="24"/>
                <w:szCs w:val="24"/>
                <w:lang w:val="hr-HR"/>
              </w:rPr>
              <w:t>2</w:t>
            </w:r>
          </w:p>
        </w:tc>
      </w:tr>
      <w:tr w:rsidR="009B1239" w:rsidRPr="00D422E5" w14:paraId="0E8AE593" w14:textId="77777777" w:rsidTr="009B1239">
        <w:trPr>
          <w:trHeight w:val="417"/>
        </w:trPr>
        <w:tc>
          <w:tcPr>
            <w:tcW w:w="316" w:type="pct"/>
            <w:vAlign w:val="center"/>
          </w:tcPr>
          <w:p w14:paraId="17187FD5" w14:textId="77777777" w:rsidR="009B1239" w:rsidRPr="00760FEF" w:rsidRDefault="009B1239" w:rsidP="009B1239">
            <w:pPr>
              <w:spacing w:line="360" w:lineRule="auto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6</w:t>
            </w:r>
          </w:p>
        </w:tc>
        <w:tc>
          <w:tcPr>
            <w:tcW w:w="478" w:type="pct"/>
            <w:vAlign w:val="center"/>
          </w:tcPr>
          <w:p w14:paraId="21ECD9D5" w14:textId="77777777" w:rsidR="009B1239" w:rsidRPr="00760FEF" w:rsidRDefault="009B1239" w:rsidP="009B1239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A</w:t>
            </w:r>
          </w:p>
        </w:tc>
        <w:tc>
          <w:tcPr>
            <w:tcW w:w="600" w:type="pct"/>
            <w:vAlign w:val="center"/>
          </w:tcPr>
          <w:p w14:paraId="166D96D9" w14:textId="77777777" w:rsidR="009B1239" w:rsidRPr="00760FEF" w:rsidRDefault="009B1239" w:rsidP="009B1239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1</w:t>
            </w:r>
          </w:p>
        </w:tc>
        <w:tc>
          <w:tcPr>
            <w:tcW w:w="3131" w:type="pct"/>
          </w:tcPr>
          <w:p w14:paraId="0540CDD7" w14:textId="11FF4115" w:rsidR="009B1239" w:rsidRPr="00760FEF" w:rsidRDefault="009B1239" w:rsidP="009B1239">
            <w:pPr>
              <w:spacing w:line="360" w:lineRule="auto"/>
              <w:jc w:val="both"/>
              <w:rPr>
                <w:sz w:val="24"/>
                <w:szCs w:val="24"/>
                <w:lang w:val="hr-HR"/>
              </w:rPr>
            </w:pPr>
            <w:r>
              <w:rPr>
                <w:sz w:val="24"/>
                <w:szCs w:val="24"/>
                <w:lang w:val="hr-HR"/>
              </w:rPr>
              <w:t>Korisnik može pustiti pjesmu koja odgovara emociji.</w:t>
            </w:r>
          </w:p>
        </w:tc>
        <w:tc>
          <w:tcPr>
            <w:tcW w:w="475" w:type="pct"/>
            <w:vAlign w:val="center"/>
          </w:tcPr>
          <w:p w14:paraId="22255DC4" w14:textId="77777777" w:rsidR="009B1239" w:rsidRPr="00760FEF" w:rsidRDefault="009B1239" w:rsidP="009B1239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>
              <w:rPr>
                <w:sz w:val="24"/>
                <w:szCs w:val="24"/>
                <w:lang w:val="hr-HR"/>
              </w:rPr>
              <w:t>UC3</w:t>
            </w:r>
          </w:p>
        </w:tc>
      </w:tr>
      <w:tr w:rsidR="009B1239" w:rsidRPr="00D422E5" w14:paraId="60C04247" w14:textId="77777777" w:rsidTr="009B1239">
        <w:trPr>
          <w:trHeight w:val="558"/>
        </w:trPr>
        <w:tc>
          <w:tcPr>
            <w:tcW w:w="316" w:type="pct"/>
            <w:vAlign w:val="center"/>
          </w:tcPr>
          <w:p w14:paraId="4A1C4DC1" w14:textId="2D510BC4" w:rsidR="009B1239" w:rsidRPr="00760FEF" w:rsidRDefault="00504B33" w:rsidP="009B1239">
            <w:pPr>
              <w:spacing w:line="360" w:lineRule="auto"/>
              <w:rPr>
                <w:sz w:val="24"/>
                <w:szCs w:val="24"/>
                <w:lang w:val="hr-HR"/>
              </w:rPr>
            </w:pPr>
            <w:r>
              <w:rPr>
                <w:sz w:val="24"/>
                <w:szCs w:val="24"/>
                <w:lang w:val="hr-HR"/>
              </w:rPr>
              <w:t>7</w:t>
            </w:r>
          </w:p>
        </w:tc>
        <w:tc>
          <w:tcPr>
            <w:tcW w:w="478" w:type="pct"/>
            <w:vAlign w:val="center"/>
          </w:tcPr>
          <w:p w14:paraId="3ADFC8FF" w14:textId="77777777" w:rsidR="009B1239" w:rsidRPr="00760FEF" w:rsidRDefault="009B1239" w:rsidP="009B1239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A</w:t>
            </w:r>
          </w:p>
        </w:tc>
        <w:tc>
          <w:tcPr>
            <w:tcW w:w="600" w:type="pct"/>
            <w:vAlign w:val="center"/>
          </w:tcPr>
          <w:p w14:paraId="362EA55F" w14:textId="77777777" w:rsidR="009B1239" w:rsidRPr="00760FEF" w:rsidRDefault="009B1239" w:rsidP="009B1239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>
              <w:rPr>
                <w:sz w:val="24"/>
                <w:szCs w:val="24"/>
                <w:lang w:val="hr-HR"/>
              </w:rPr>
              <w:t>2</w:t>
            </w:r>
          </w:p>
        </w:tc>
        <w:tc>
          <w:tcPr>
            <w:tcW w:w="3131" w:type="pct"/>
          </w:tcPr>
          <w:p w14:paraId="368AF2F9" w14:textId="12116617" w:rsidR="009B1239" w:rsidRPr="00760FEF" w:rsidRDefault="009B1239" w:rsidP="009B1239">
            <w:pPr>
              <w:spacing w:line="360" w:lineRule="auto"/>
              <w:jc w:val="both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 xml:space="preserve">Korisnik </w:t>
            </w:r>
            <w:r>
              <w:rPr>
                <w:sz w:val="24"/>
                <w:szCs w:val="24"/>
                <w:lang w:val="hr-HR"/>
              </w:rPr>
              <w:t xml:space="preserve">može vidjeti i </w:t>
            </w:r>
            <w:proofErr w:type="spellStart"/>
            <w:r>
              <w:rPr>
                <w:sz w:val="24"/>
                <w:szCs w:val="24"/>
                <w:lang w:val="hr-HR"/>
              </w:rPr>
              <w:t>skrolati</w:t>
            </w:r>
            <w:proofErr w:type="spellEnd"/>
            <w:r>
              <w:rPr>
                <w:sz w:val="24"/>
                <w:szCs w:val="24"/>
                <w:lang w:val="hr-HR"/>
              </w:rPr>
              <w:t xml:space="preserve"> tekst kada je potrebno.</w:t>
            </w:r>
          </w:p>
        </w:tc>
        <w:tc>
          <w:tcPr>
            <w:tcW w:w="475" w:type="pct"/>
            <w:vAlign w:val="center"/>
          </w:tcPr>
          <w:p w14:paraId="0B97FC8C" w14:textId="15E1D467" w:rsidR="009B1239" w:rsidRPr="00760FEF" w:rsidRDefault="009B1239" w:rsidP="009B1239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>
              <w:rPr>
                <w:sz w:val="24"/>
                <w:szCs w:val="24"/>
                <w:lang w:val="hr-HR"/>
              </w:rPr>
              <w:t>UC</w:t>
            </w:r>
            <w:r w:rsidR="002F5B63">
              <w:rPr>
                <w:sz w:val="24"/>
                <w:szCs w:val="24"/>
                <w:lang w:val="hr-HR"/>
              </w:rPr>
              <w:t>4</w:t>
            </w:r>
          </w:p>
        </w:tc>
      </w:tr>
      <w:tr w:rsidR="009B1239" w:rsidRPr="00D422E5" w14:paraId="57CAEF6D" w14:textId="77777777" w:rsidTr="009B1239">
        <w:trPr>
          <w:trHeight w:val="405"/>
        </w:trPr>
        <w:tc>
          <w:tcPr>
            <w:tcW w:w="316" w:type="pct"/>
            <w:vAlign w:val="center"/>
          </w:tcPr>
          <w:p w14:paraId="21331A50" w14:textId="5854A0F1" w:rsidR="009B1239" w:rsidRPr="00760FEF" w:rsidRDefault="00504B33" w:rsidP="009B1239">
            <w:pPr>
              <w:spacing w:line="360" w:lineRule="auto"/>
              <w:rPr>
                <w:sz w:val="24"/>
                <w:szCs w:val="24"/>
                <w:lang w:val="hr-HR"/>
              </w:rPr>
            </w:pPr>
            <w:r>
              <w:rPr>
                <w:sz w:val="24"/>
                <w:szCs w:val="24"/>
                <w:lang w:val="hr-HR"/>
              </w:rPr>
              <w:t>8</w:t>
            </w:r>
          </w:p>
        </w:tc>
        <w:tc>
          <w:tcPr>
            <w:tcW w:w="478" w:type="pct"/>
            <w:vAlign w:val="center"/>
          </w:tcPr>
          <w:p w14:paraId="40852B15" w14:textId="77777777" w:rsidR="009B1239" w:rsidRPr="00760FEF" w:rsidRDefault="009B1239" w:rsidP="009B1239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A</w:t>
            </w:r>
          </w:p>
        </w:tc>
        <w:tc>
          <w:tcPr>
            <w:tcW w:w="600" w:type="pct"/>
            <w:vAlign w:val="center"/>
          </w:tcPr>
          <w:p w14:paraId="4FD28B10" w14:textId="77777777" w:rsidR="009B1239" w:rsidRPr="00760FEF" w:rsidRDefault="009B1239" w:rsidP="009B1239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>
              <w:rPr>
                <w:sz w:val="24"/>
                <w:szCs w:val="24"/>
                <w:lang w:val="hr-HR"/>
              </w:rPr>
              <w:t>1</w:t>
            </w:r>
          </w:p>
        </w:tc>
        <w:tc>
          <w:tcPr>
            <w:tcW w:w="3131" w:type="pct"/>
          </w:tcPr>
          <w:p w14:paraId="5B2DB4C2" w14:textId="527957FC" w:rsidR="009B1239" w:rsidRPr="00760FEF" w:rsidRDefault="009B1239" w:rsidP="009B1239">
            <w:pPr>
              <w:spacing w:line="360" w:lineRule="auto"/>
              <w:jc w:val="both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Korisnik m</w:t>
            </w:r>
            <w:r>
              <w:rPr>
                <w:sz w:val="24"/>
                <w:szCs w:val="24"/>
                <w:lang w:val="hr-HR"/>
              </w:rPr>
              <w:t>ože brisati dane/zapise koj</w:t>
            </w:r>
            <w:r w:rsidR="00504B33">
              <w:rPr>
                <w:sz w:val="24"/>
                <w:szCs w:val="24"/>
                <w:lang w:val="hr-HR"/>
              </w:rPr>
              <w:t>e</w:t>
            </w:r>
            <w:r>
              <w:rPr>
                <w:sz w:val="24"/>
                <w:szCs w:val="24"/>
                <w:lang w:val="hr-HR"/>
              </w:rPr>
              <w:t xml:space="preserve"> je prethodno dodao.</w:t>
            </w:r>
          </w:p>
        </w:tc>
        <w:tc>
          <w:tcPr>
            <w:tcW w:w="475" w:type="pct"/>
            <w:vAlign w:val="center"/>
          </w:tcPr>
          <w:p w14:paraId="037C6F6A" w14:textId="34B73755" w:rsidR="009B1239" w:rsidRPr="00760FEF" w:rsidRDefault="009B1239" w:rsidP="009B1239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>
              <w:rPr>
                <w:sz w:val="24"/>
                <w:szCs w:val="24"/>
                <w:lang w:val="hr-HR"/>
              </w:rPr>
              <w:t>UC</w:t>
            </w:r>
            <w:r w:rsidR="002F5B63">
              <w:rPr>
                <w:sz w:val="24"/>
                <w:szCs w:val="24"/>
                <w:lang w:val="hr-HR"/>
              </w:rPr>
              <w:t>5</w:t>
            </w:r>
          </w:p>
        </w:tc>
      </w:tr>
      <w:tr w:rsidR="009B1239" w:rsidRPr="00D422E5" w14:paraId="4FD51623" w14:textId="77777777" w:rsidTr="009B1239">
        <w:trPr>
          <w:trHeight w:val="822"/>
        </w:trPr>
        <w:tc>
          <w:tcPr>
            <w:tcW w:w="316" w:type="pct"/>
            <w:vAlign w:val="center"/>
          </w:tcPr>
          <w:p w14:paraId="1F501219" w14:textId="74A58E8F" w:rsidR="009B1239" w:rsidRPr="00760FEF" w:rsidRDefault="00504B33" w:rsidP="009B1239">
            <w:pPr>
              <w:spacing w:line="360" w:lineRule="auto"/>
              <w:rPr>
                <w:sz w:val="24"/>
                <w:szCs w:val="24"/>
                <w:lang w:val="hr-HR"/>
              </w:rPr>
            </w:pPr>
            <w:r>
              <w:rPr>
                <w:sz w:val="24"/>
                <w:szCs w:val="24"/>
                <w:lang w:val="hr-HR"/>
              </w:rPr>
              <w:t>9</w:t>
            </w:r>
          </w:p>
        </w:tc>
        <w:tc>
          <w:tcPr>
            <w:tcW w:w="478" w:type="pct"/>
            <w:vAlign w:val="center"/>
          </w:tcPr>
          <w:p w14:paraId="5DD31954" w14:textId="77777777" w:rsidR="009B1239" w:rsidRPr="00760FEF" w:rsidRDefault="009B1239" w:rsidP="009B1239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A</w:t>
            </w:r>
          </w:p>
        </w:tc>
        <w:tc>
          <w:tcPr>
            <w:tcW w:w="600" w:type="pct"/>
            <w:vAlign w:val="center"/>
          </w:tcPr>
          <w:p w14:paraId="067F99F7" w14:textId="77777777" w:rsidR="009B1239" w:rsidRPr="00760FEF" w:rsidRDefault="009B1239" w:rsidP="009B1239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>
              <w:rPr>
                <w:sz w:val="24"/>
                <w:szCs w:val="24"/>
                <w:lang w:val="hr-HR"/>
              </w:rPr>
              <w:t>1</w:t>
            </w:r>
          </w:p>
        </w:tc>
        <w:tc>
          <w:tcPr>
            <w:tcW w:w="3131" w:type="pct"/>
          </w:tcPr>
          <w:p w14:paraId="6842422A" w14:textId="3EA0779C" w:rsidR="009B1239" w:rsidRPr="00760FEF" w:rsidRDefault="009B1239" w:rsidP="009B1239">
            <w:pPr>
              <w:spacing w:line="360" w:lineRule="auto"/>
              <w:jc w:val="both"/>
              <w:rPr>
                <w:sz w:val="24"/>
                <w:szCs w:val="24"/>
                <w:lang w:val="hr-HR"/>
              </w:rPr>
            </w:pPr>
            <w:r>
              <w:rPr>
                <w:sz w:val="24"/>
                <w:szCs w:val="24"/>
                <w:lang w:val="hr-HR"/>
              </w:rPr>
              <w:t>Aplikacija</w:t>
            </w:r>
            <w:r w:rsidRPr="00760FEF">
              <w:rPr>
                <w:sz w:val="24"/>
                <w:szCs w:val="24"/>
                <w:lang w:val="hr-HR"/>
              </w:rPr>
              <w:t xml:space="preserve"> treba biti napravljen</w:t>
            </w:r>
            <w:r>
              <w:rPr>
                <w:sz w:val="24"/>
                <w:szCs w:val="24"/>
                <w:lang w:val="hr-HR"/>
              </w:rPr>
              <w:t>a</w:t>
            </w:r>
            <w:r w:rsidRPr="00760FEF">
              <w:rPr>
                <w:sz w:val="24"/>
                <w:szCs w:val="24"/>
                <w:lang w:val="hr-HR"/>
              </w:rPr>
              <w:t xml:space="preserve"> za Android mobilnu platformu</w:t>
            </w:r>
          </w:p>
        </w:tc>
        <w:tc>
          <w:tcPr>
            <w:tcW w:w="475" w:type="pct"/>
            <w:vAlign w:val="center"/>
          </w:tcPr>
          <w:p w14:paraId="50F13041" w14:textId="77777777" w:rsidR="009B1239" w:rsidRPr="00760FEF" w:rsidRDefault="009B1239" w:rsidP="009B1239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>
              <w:rPr>
                <w:sz w:val="24"/>
                <w:szCs w:val="24"/>
                <w:lang w:val="hr-HR"/>
              </w:rPr>
              <w:t>-</w:t>
            </w:r>
          </w:p>
        </w:tc>
      </w:tr>
    </w:tbl>
    <w:p w14:paraId="3CBF2577" w14:textId="77777777" w:rsidR="00EA1A44" w:rsidRPr="00D422E5" w:rsidRDefault="00EA1A44" w:rsidP="00EA1A44">
      <w:pPr>
        <w:pStyle w:val="Tijeloteksta"/>
        <w:rPr>
          <w:lang w:val="hr-HR"/>
        </w:rPr>
      </w:pPr>
    </w:p>
    <w:p w14:paraId="0C0D1D87" w14:textId="77777777" w:rsidR="00EA1A44" w:rsidRPr="00D422E5" w:rsidRDefault="00EA1A44" w:rsidP="00EA1A44">
      <w:pPr>
        <w:pStyle w:val="Tijeloteksta"/>
        <w:rPr>
          <w:lang w:val="hr-HR"/>
        </w:rPr>
      </w:pPr>
    </w:p>
    <w:p w14:paraId="6E32689B" w14:textId="77777777" w:rsidR="00EA1A44" w:rsidRPr="00D422E5" w:rsidRDefault="00EA1A44" w:rsidP="00EA1A44">
      <w:pPr>
        <w:pStyle w:val="Tijeloteksta"/>
        <w:rPr>
          <w:lang w:val="hr-HR"/>
        </w:rPr>
      </w:pPr>
    </w:p>
    <w:p w14:paraId="1EE3F4BA" w14:textId="77777777" w:rsidR="00EA1A44" w:rsidRPr="00D422E5" w:rsidRDefault="00EA1A44" w:rsidP="00EA1A44">
      <w:pPr>
        <w:pStyle w:val="Tijeloteksta"/>
        <w:rPr>
          <w:lang w:val="hr-HR"/>
        </w:rPr>
      </w:pPr>
    </w:p>
    <w:p w14:paraId="2A304522" w14:textId="77777777" w:rsidR="00EA1A44" w:rsidRPr="00C96315" w:rsidRDefault="00EA1A44" w:rsidP="004210B0">
      <w:pPr>
        <w:pStyle w:val="Naslov2"/>
        <w:spacing w:before="0" w:after="240" w:line="360" w:lineRule="auto"/>
        <w:rPr>
          <w:rFonts w:ascii="Times New Roman" w:hAnsi="Times New Roman"/>
          <w:b w:val="0"/>
          <w:i/>
          <w:sz w:val="28"/>
          <w:szCs w:val="28"/>
        </w:rPr>
      </w:pPr>
      <w:r w:rsidRPr="00D422E5">
        <w:rPr>
          <w:lang w:val="hr-HR"/>
        </w:rPr>
        <w:br w:type="page"/>
      </w:r>
      <w:bookmarkStart w:id="7" w:name="_Toc343960344"/>
      <w:bookmarkStart w:id="8" w:name="_Toc343960642"/>
      <w:bookmarkStart w:id="9" w:name="_Toc343997047"/>
      <w:bookmarkStart w:id="10" w:name="_Toc482891139"/>
      <w:bookmarkStart w:id="11" w:name="_Toc107253458"/>
      <w:r w:rsidRPr="00C96315">
        <w:rPr>
          <w:rFonts w:ascii="Times New Roman" w:hAnsi="Times New Roman"/>
          <w:sz w:val="28"/>
          <w:szCs w:val="28"/>
          <w:lang w:val="hr-HR"/>
        </w:rPr>
        <w:lastRenderedPageBreak/>
        <w:t>Slučajevi korištenja</w:t>
      </w:r>
      <w:bookmarkEnd w:id="7"/>
      <w:bookmarkEnd w:id="8"/>
      <w:bookmarkEnd w:id="9"/>
      <w:bookmarkEnd w:id="10"/>
      <w:bookmarkEnd w:id="11"/>
    </w:p>
    <w:p w14:paraId="18D900B8" w14:textId="77777777" w:rsidR="00EA1A44" w:rsidRPr="00EA1A44" w:rsidRDefault="00EA1A44" w:rsidP="00EA1A44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6"/>
        <w:gridCol w:w="7254"/>
      </w:tblGrid>
      <w:tr w:rsidR="00EA1A44" w:rsidRPr="00D422E5" w14:paraId="5D753CDD" w14:textId="77777777" w:rsidTr="00504B33">
        <w:tc>
          <w:tcPr>
            <w:tcW w:w="1121" w:type="pct"/>
            <w:shd w:val="clear" w:color="auto" w:fill="F3F3F3"/>
          </w:tcPr>
          <w:p w14:paraId="57FD64BD" w14:textId="77777777" w:rsidR="00EA1A44" w:rsidRPr="00D422E5" w:rsidRDefault="00EA1A44" w:rsidP="004D3DAD">
            <w:pPr>
              <w:spacing w:before="80" w:line="360" w:lineRule="auto"/>
              <w:ind w:left="720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ID slučaja</w:t>
            </w:r>
          </w:p>
        </w:tc>
        <w:tc>
          <w:tcPr>
            <w:tcW w:w="3879" w:type="pct"/>
          </w:tcPr>
          <w:p w14:paraId="2F0E94F5" w14:textId="77777777" w:rsidR="00EA1A44" w:rsidRPr="00D422E5" w:rsidRDefault="00EA1A44" w:rsidP="004D3DAD">
            <w:pPr>
              <w:spacing w:before="80" w:line="360" w:lineRule="auto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UC1</w:t>
            </w:r>
          </w:p>
        </w:tc>
      </w:tr>
      <w:tr w:rsidR="00EA1A44" w:rsidRPr="00D422E5" w14:paraId="42646302" w14:textId="77777777" w:rsidTr="00504B33">
        <w:tc>
          <w:tcPr>
            <w:tcW w:w="1121" w:type="pct"/>
            <w:shd w:val="clear" w:color="auto" w:fill="F3F3F3"/>
          </w:tcPr>
          <w:p w14:paraId="75ACDD86" w14:textId="77777777" w:rsidR="00EA1A44" w:rsidRPr="00D422E5" w:rsidRDefault="00EA1A44" w:rsidP="004D3DAD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Ime</w:t>
            </w:r>
          </w:p>
        </w:tc>
        <w:tc>
          <w:tcPr>
            <w:tcW w:w="3879" w:type="pct"/>
          </w:tcPr>
          <w:p w14:paraId="03BB4576" w14:textId="53F94FDB" w:rsidR="00EA1A44" w:rsidRPr="00D422E5" w:rsidRDefault="004D3DAD" w:rsidP="004D3DAD">
            <w:pPr>
              <w:spacing w:before="80" w:line="360" w:lineRule="auto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color w:val="000000"/>
                <w:sz w:val="24"/>
                <w:szCs w:val="24"/>
                <w:lang w:val="hr-HR"/>
              </w:rPr>
              <w:t>Prikazivanje</w:t>
            </w:r>
            <w:r w:rsidR="00504B33">
              <w:rPr>
                <w:color w:val="000000"/>
                <w:sz w:val="24"/>
                <w:szCs w:val="24"/>
                <w:lang w:val="hr-HR"/>
              </w:rPr>
              <w:t xml:space="preserve"> liste dana koje je korisnik bilježio</w:t>
            </w:r>
          </w:p>
        </w:tc>
      </w:tr>
      <w:tr w:rsidR="00504B33" w:rsidRPr="00D422E5" w14:paraId="7ECBF01D" w14:textId="77777777" w:rsidTr="00504B33">
        <w:tc>
          <w:tcPr>
            <w:tcW w:w="1121" w:type="pct"/>
            <w:shd w:val="clear" w:color="auto" w:fill="F3F3F3"/>
          </w:tcPr>
          <w:p w14:paraId="203724D6" w14:textId="77777777" w:rsidR="00504B33" w:rsidRPr="00D422E5" w:rsidRDefault="00504B33" w:rsidP="00504B33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Opis</w:t>
            </w:r>
          </w:p>
        </w:tc>
        <w:tc>
          <w:tcPr>
            <w:tcW w:w="3879" w:type="pct"/>
          </w:tcPr>
          <w:p w14:paraId="7E8CE8CD" w14:textId="4822840A" w:rsidR="00504B33" w:rsidRPr="00D422E5" w:rsidRDefault="00504B33" w:rsidP="00504B33">
            <w:pPr>
              <w:spacing w:before="80" w:line="360" w:lineRule="auto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Korisnik</w:t>
            </w:r>
            <w:r w:rsidR="008033CC">
              <w:rPr>
                <w:sz w:val="24"/>
                <w:szCs w:val="24"/>
                <w:lang w:val="hr-HR"/>
              </w:rPr>
              <w:t>u</w:t>
            </w:r>
            <w:r w:rsidRPr="00760FEF">
              <w:rPr>
                <w:sz w:val="24"/>
                <w:szCs w:val="24"/>
                <w:lang w:val="hr-HR"/>
              </w:rPr>
              <w:t xml:space="preserve"> </w:t>
            </w:r>
            <w:r>
              <w:rPr>
                <w:sz w:val="24"/>
                <w:szCs w:val="24"/>
                <w:lang w:val="hr-HR"/>
              </w:rPr>
              <w:t>se pokazuje lista svih dana koje je pisao.</w:t>
            </w:r>
          </w:p>
        </w:tc>
      </w:tr>
      <w:tr w:rsidR="00504B33" w:rsidRPr="00D422E5" w14:paraId="5EF5DDE5" w14:textId="77777777" w:rsidTr="00504B33">
        <w:tc>
          <w:tcPr>
            <w:tcW w:w="1121" w:type="pct"/>
            <w:shd w:val="clear" w:color="auto" w:fill="F3F3F3"/>
          </w:tcPr>
          <w:p w14:paraId="70C77B3F" w14:textId="77777777" w:rsidR="00504B33" w:rsidRPr="00D422E5" w:rsidRDefault="00504B33" w:rsidP="00504B33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Preduvjet</w:t>
            </w:r>
          </w:p>
        </w:tc>
        <w:tc>
          <w:tcPr>
            <w:tcW w:w="3879" w:type="pct"/>
          </w:tcPr>
          <w:p w14:paraId="2FD023B0" w14:textId="6EBD981C" w:rsidR="00504B33" w:rsidRPr="00D422E5" w:rsidRDefault="00504B33" w:rsidP="00504B33">
            <w:pPr>
              <w:spacing w:before="80" w:line="360" w:lineRule="auto"/>
              <w:jc w:val="both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color w:val="000000"/>
                <w:sz w:val="24"/>
                <w:szCs w:val="24"/>
                <w:lang w:val="hr-HR"/>
              </w:rPr>
              <w:t>Bilo bi poželjno da već postoj</w:t>
            </w:r>
            <w:r w:rsidR="008033CC">
              <w:rPr>
                <w:color w:val="000000"/>
                <w:sz w:val="24"/>
                <w:szCs w:val="24"/>
                <w:lang w:val="hr-HR"/>
              </w:rPr>
              <w:t>i</w:t>
            </w:r>
            <w:r>
              <w:rPr>
                <w:color w:val="000000"/>
                <w:sz w:val="24"/>
                <w:szCs w:val="24"/>
                <w:lang w:val="hr-HR"/>
              </w:rPr>
              <w:t xml:space="preserve"> bar </w:t>
            </w:r>
            <w:r w:rsidR="008033CC">
              <w:rPr>
                <w:color w:val="000000"/>
                <w:sz w:val="24"/>
                <w:szCs w:val="24"/>
                <w:lang w:val="hr-HR"/>
              </w:rPr>
              <w:t>1</w:t>
            </w:r>
            <w:r>
              <w:rPr>
                <w:color w:val="000000"/>
                <w:sz w:val="24"/>
                <w:szCs w:val="24"/>
                <w:lang w:val="hr-HR"/>
              </w:rPr>
              <w:t xml:space="preserve"> zapis</w:t>
            </w:r>
          </w:p>
        </w:tc>
      </w:tr>
      <w:tr w:rsidR="00504B33" w:rsidRPr="00D422E5" w14:paraId="687C1E1B" w14:textId="77777777" w:rsidTr="00504B33">
        <w:tc>
          <w:tcPr>
            <w:tcW w:w="1121" w:type="pct"/>
            <w:shd w:val="clear" w:color="auto" w:fill="F3F3F3"/>
          </w:tcPr>
          <w:p w14:paraId="194E748F" w14:textId="77777777" w:rsidR="00504B33" w:rsidRPr="00D422E5" w:rsidRDefault="00504B33" w:rsidP="00504B33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Glavni scenarij</w:t>
            </w:r>
          </w:p>
        </w:tc>
        <w:tc>
          <w:tcPr>
            <w:tcW w:w="3879" w:type="pct"/>
          </w:tcPr>
          <w:p w14:paraId="71DA47AC" w14:textId="24CC82E7" w:rsidR="00504B33" w:rsidRPr="00D422E5" w:rsidRDefault="00504B33" w:rsidP="00504B33">
            <w:pPr>
              <w:pStyle w:val="Odlomakpopisa"/>
              <w:numPr>
                <w:ilvl w:val="0"/>
                <w:numId w:val="9"/>
              </w:numPr>
              <w:spacing w:line="360" w:lineRule="auto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Korisnik</w:t>
            </w:r>
            <w:r>
              <w:rPr>
                <w:color w:val="000000"/>
                <w:sz w:val="24"/>
                <w:szCs w:val="24"/>
                <w:lang w:val="hr-HR"/>
              </w:rPr>
              <w:t xml:space="preserve"> odabire gumb „Moji prošli dani“</w:t>
            </w:r>
          </w:p>
          <w:p w14:paraId="5DFC7463" w14:textId="0071B007" w:rsidR="00504B33" w:rsidRPr="00D422E5" w:rsidRDefault="00504B33" w:rsidP="00504B33">
            <w:pPr>
              <w:pStyle w:val="Odlomakpopisa"/>
              <w:numPr>
                <w:ilvl w:val="0"/>
                <w:numId w:val="9"/>
              </w:numPr>
              <w:spacing w:line="360" w:lineRule="auto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color w:val="000000"/>
                <w:sz w:val="24"/>
                <w:szCs w:val="24"/>
                <w:lang w:val="hr-HR"/>
              </w:rPr>
              <w:t>Korisniku se prikaze lista svi zapisanih dana</w:t>
            </w:r>
          </w:p>
          <w:p w14:paraId="7B1CD427" w14:textId="09A783CA" w:rsidR="00504B33" w:rsidRPr="00504B33" w:rsidRDefault="00504B33" w:rsidP="00504B33">
            <w:pPr>
              <w:pStyle w:val="Odlomakpopisa"/>
              <w:numPr>
                <w:ilvl w:val="0"/>
                <w:numId w:val="9"/>
              </w:numPr>
              <w:spacing w:line="360" w:lineRule="auto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color w:val="000000"/>
                <w:sz w:val="24"/>
                <w:szCs w:val="24"/>
                <w:lang w:val="hr-HR"/>
              </w:rPr>
              <w:t>Ako korisnik želi izaći iz „Moji prošli dani“ odabire gumb za izlaz</w:t>
            </w:r>
          </w:p>
          <w:p w14:paraId="486F14C1" w14:textId="7A779AF2" w:rsidR="00504B33" w:rsidRPr="00D422E5" w:rsidRDefault="00504B33" w:rsidP="00504B33">
            <w:pPr>
              <w:pStyle w:val="Odlomakpopisa"/>
              <w:spacing w:line="360" w:lineRule="auto"/>
              <w:ind w:left="360"/>
              <w:rPr>
                <w:color w:val="000000"/>
                <w:sz w:val="24"/>
                <w:szCs w:val="24"/>
                <w:lang w:val="hr-HR"/>
              </w:rPr>
            </w:pPr>
          </w:p>
        </w:tc>
      </w:tr>
      <w:tr w:rsidR="00504B33" w:rsidRPr="00D422E5" w14:paraId="63AC540F" w14:textId="77777777" w:rsidTr="00504B33">
        <w:tc>
          <w:tcPr>
            <w:tcW w:w="1121" w:type="pct"/>
            <w:shd w:val="clear" w:color="auto" w:fill="F3F3F3"/>
          </w:tcPr>
          <w:p w14:paraId="7C9BE485" w14:textId="77777777" w:rsidR="00504B33" w:rsidRPr="00D422E5" w:rsidRDefault="00504B33" w:rsidP="00504B33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Alternativni scenarij</w:t>
            </w:r>
          </w:p>
        </w:tc>
        <w:tc>
          <w:tcPr>
            <w:tcW w:w="3879" w:type="pct"/>
          </w:tcPr>
          <w:p w14:paraId="0A82A1DB" w14:textId="77777777" w:rsidR="00504B33" w:rsidRPr="00D422E5" w:rsidRDefault="00504B33" w:rsidP="00504B33">
            <w:pPr>
              <w:pStyle w:val="Odlomakpopisa"/>
              <w:numPr>
                <w:ilvl w:val="0"/>
                <w:numId w:val="38"/>
              </w:numPr>
              <w:spacing w:line="360" w:lineRule="auto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Korisnik</w:t>
            </w:r>
            <w:r>
              <w:rPr>
                <w:color w:val="000000"/>
                <w:sz w:val="24"/>
                <w:szCs w:val="24"/>
                <w:lang w:val="hr-HR"/>
              </w:rPr>
              <w:t xml:space="preserve"> može odabrati neki dan kako bih vidio detalje toga dana</w:t>
            </w:r>
          </w:p>
          <w:p w14:paraId="039AC60B" w14:textId="7952B245" w:rsidR="00504B33" w:rsidRPr="00D422E5" w:rsidRDefault="00504B33" w:rsidP="00504B33">
            <w:pPr>
              <w:pStyle w:val="Odlomakpopisa"/>
              <w:keepNext/>
              <w:numPr>
                <w:ilvl w:val="0"/>
                <w:numId w:val="38"/>
              </w:numPr>
              <w:spacing w:line="360" w:lineRule="auto"/>
              <w:rPr>
                <w:iCs/>
                <w:color w:val="000000"/>
                <w:sz w:val="24"/>
                <w:szCs w:val="24"/>
                <w:lang w:val="hr-HR"/>
              </w:rPr>
            </w:pPr>
            <w:r>
              <w:rPr>
                <w:iCs/>
                <w:color w:val="000000"/>
                <w:sz w:val="24"/>
                <w:szCs w:val="24"/>
                <w:lang w:val="hr-HR"/>
              </w:rPr>
              <w:t xml:space="preserve">Za povratak iz detalja dana u „Moji prošli dani“ </w:t>
            </w:r>
          </w:p>
        </w:tc>
      </w:tr>
    </w:tbl>
    <w:p w14:paraId="6521A8E6" w14:textId="77777777" w:rsidR="00EA1A44" w:rsidRPr="00D422E5" w:rsidRDefault="00EA1A44" w:rsidP="00EA1A44">
      <w:pPr>
        <w:rPr>
          <w:lang w:val="hr-H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6"/>
        <w:gridCol w:w="7254"/>
      </w:tblGrid>
      <w:tr w:rsidR="00EA1A44" w:rsidRPr="00D422E5" w14:paraId="2DE9AD7A" w14:textId="77777777" w:rsidTr="00850417">
        <w:tc>
          <w:tcPr>
            <w:tcW w:w="965" w:type="pct"/>
            <w:shd w:val="clear" w:color="auto" w:fill="F3F3F3"/>
          </w:tcPr>
          <w:p w14:paraId="57597D82" w14:textId="77777777" w:rsidR="00EA1A44" w:rsidRPr="00D422E5" w:rsidRDefault="00EA1A44" w:rsidP="00305D15">
            <w:pPr>
              <w:spacing w:before="80" w:line="360" w:lineRule="auto"/>
              <w:ind w:left="720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ID slučaja</w:t>
            </w:r>
          </w:p>
        </w:tc>
        <w:tc>
          <w:tcPr>
            <w:tcW w:w="4035" w:type="pct"/>
          </w:tcPr>
          <w:p w14:paraId="1F30CB08" w14:textId="77777777" w:rsidR="00EA1A44" w:rsidRPr="00D422E5" w:rsidRDefault="00EA1A44" w:rsidP="00305D15">
            <w:pPr>
              <w:spacing w:before="80" w:line="360" w:lineRule="auto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UC2</w:t>
            </w:r>
          </w:p>
        </w:tc>
      </w:tr>
      <w:tr w:rsidR="00EA1A44" w:rsidRPr="00D422E5" w14:paraId="10E9DC7E" w14:textId="77777777" w:rsidTr="00850417">
        <w:tc>
          <w:tcPr>
            <w:tcW w:w="965" w:type="pct"/>
            <w:shd w:val="clear" w:color="auto" w:fill="F3F3F3"/>
          </w:tcPr>
          <w:p w14:paraId="78B0E44E" w14:textId="77777777" w:rsidR="00EA1A44" w:rsidRPr="00D422E5" w:rsidRDefault="00EA1A44" w:rsidP="00305D15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Ime</w:t>
            </w:r>
          </w:p>
        </w:tc>
        <w:tc>
          <w:tcPr>
            <w:tcW w:w="4035" w:type="pct"/>
          </w:tcPr>
          <w:p w14:paraId="35336D03" w14:textId="0B932F71" w:rsidR="00EA1A44" w:rsidRPr="00D422E5" w:rsidRDefault="00DF71BC" w:rsidP="00305D15">
            <w:pPr>
              <w:spacing w:before="80" w:line="360" w:lineRule="auto"/>
              <w:jc w:val="both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color w:val="000000"/>
                <w:sz w:val="24"/>
                <w:szCs w:val="24"/>
                <w:lang w:val="hr-HR"/>
              </w:rPr>
              <w:t>Unos novog zapisa</w:t>
            </w:r>
          </w:p>
        </w:tc>
      </w:tr>
      <w:tr w:rsidR="00EA1A44" w:rsidRPr="00D422E5" w14:paraId="71FB2FC6" w14:textId="77777777" w:rsidTr="00850417">
        <w:tc>
          <w:tcPr>
            <w:tcW w:w="965" w:type="pct"/>
            <w:shd w:val="clear" w:color="auto" w:fill="F3F3F3"/>
          </w:tcPr>
          <w:p w14:paraId="76BC7D6D" w14:textId="77777777" w:rsidR="00EA1A44" w:rsidRPr="00D422E5" w:rsidRDefault="00EA1A44" w:rsidP="00305D15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Opis</w:t>
            </w:r>
          </w:p>
        </w:tc>
        <w:tc>
          <w:tcPr>
            <w:tcW w:w="4035" w:type="pct"/>
          </w:tcPr>
          <w:p w14:paraId="3824AC85" w14:textId="1094C913" w:rsidR="00EA1A44" w:rsidRPr="00D422E5" w:rsidRDefault="00504B33" w:rsidP="00305D15">
            <w:pPr>
              <w:spacing w:before="80" w:line="360" w:lineRule="auto"/>
              <w:jc w:val="both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sz w:val="24"/>
                <w:szCs w:val="24"/>
                <w:lang w:val="hr-HR"/>
              </w:rPr>
              <w:t>Korisnik želi dodavati nov</w:t>
            </w:r>
            <w:r w:rsidR="00DF71BC">
              <w:rPr>
                <w:sz w:val="24"/>
                <w:szCs w:val="24"/>
                <w:lang w:val="hr-HR"/>
              </w:rPr>
              <w:t>i</w:t>
            </w:r>
            <w:r>
              <w:rPr>
                <w:sz w:val="24"/>
                <w:szCs w:val="24"/>
                <w:lang w:val="hr-HR"/>
              </w:rPr>
              <w:t xml:space="preserve"> zapis</w:t>
            </w:r>
            <w:r w:rsidR="00DF71BC">
              <w:rPr>
                <w:sz w:val="24"/>
                <w:szCs w:val="24"/>
                <w:lang w:val="hr-HR"/>
              </w:rPr>
              <w:t xml:space="preserve"> za današnji dan</w:t>
            </w:r>
          </w:p>
        </w:tc>
      </w:tr>
      <w:tr w:rsidR="00EA1A44" w:rsidRPr="00D422E5" w14:paraId="693D58F8" w14:textId="77777777" w:rsidTr="00850417">
        <w:tc>
          <w:tcPr>
            <w:tcW w:w="965" w:type="pct"/>
            <w:shd w:val="clear" w:color="auto" w:fill="F3F3F3"/>
          </w:tcPr>
          <w:p w14:paraId="4C64A761" w14:textId="77777777" w:rsidR="00EA1A44" w:rsidRPr="00D422E5" w:rsidRDefault="00EA1A44" w:rsidP="00305D15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Preduvjet</w:t>
            </w:r>
          </w:p>
        </w:tc>
        <w:tc>
          <w:tcPr>
            <w:tcW w:w="4035" w:type="pct"/>
          </w:tcPr>
          <w:p w14:paraId="4C76162B" w14:textId="77777777" w:rsidR="00EA1A44" w:rsidRPr="00D422E5" w:rsidRDefault="006B1F98" w:rsidP="00305D15">
            <w:pPr>
              <w:spacing w:before="80" w:line="360" w:lineRule="auto"/>
              <w:jc w:val="both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color w:val="000000"/>
                <w:sz w:val="24"/>
                <w:szCs w:val="24"/>
                <w:lang w:val="hr-HR"/>
              </w:rPr>
              <w:t>Nema</w:t>
            </w:r>
          </w:p>
        </w:tc>
      </w:tr>
      <w:tr w:rsidR="00EA1A44" w:rsidRPr="00D422E5" w14:paraId="3BF298C0" w14:textId="77777777" w:rsidTr="00850417">
        <w:tc>
          <w:tcPr>
            <w:tcW w:w="965" w:type="pct"/>
            <w:shd w:val="clear" w:color="auto" w:fill="F3F3F3"/>
          </w:tcPr>
          <w:p w14:paraId="718B0AC4" w14:textId="77777777" w:rsidR="00EA1A44" w:rsidRPr="00D422E5" w:rsidRDefault="00EA1A44" w:rsidP="00305D15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Glavni scenarij</w:t>
            </w:r>
          </w:p>
        </w:tc>
        <w:tc>
          <w:tcPr>
            <w:tcW w:w="4035" w:type="pct"/>
          </w:tcPr>
          <w:p w14:paraId="7E28F7E3" w14:textId="6D52D38F" w:rsidR="006B1F98" w:rsidRDefault="006B1F98" w:rsidP="00305D15">
            <w:pPr>
              <w:pStyle w:val="Odlomakpopisa"/>
              <w:numPr>
                <w:ilvl w:val="0"/>
                <w:numId w:val="10"/>
              </w:numPr>
              <w:spacing w:line="360" w:lineRule="auto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color w:val="000000"/>
                <w:sz w:val="24"/>
                <w:szCs w:val="24"/>
                <w:lang w:val="hr-HR"/>
              </w:rPr>
              <w:t xml:space="preserve">Korisnik odabire </w:t>
            </w:r>
            <w:r w:rsidR="00DF71BC">
              <w:rPr>
                <w:color w:val="000000"/>
                <w:sz w:val="24"/>
                <w:szCs w:val="24"/>
                <w:lang w:val="hr-HR"/>
              </w:rPr>
              <w:t>„Moj dan…“</w:t>
            </w:r>
          </w:p>
          <w:p w14:paraId="04BAB4E2" w14:textId="26462DAC" w:rsidR="00EA1A44" w:rsidRPr="006B1F98" w:rsidRDefault="00EA1A44" w:rsidP="00305D15">
            <w:pPr>
              <w:pStyle w:val="Odlomakpopisa"/>
              <w:numPr>
                <w:ilvl w:val="0"/>
                <w:numId w:val="10"/>
              </w:numPr>
              <w:spacing w:line="360" w:lineRule="auto"/>
              <w:rPr>
                <w:color w:val="000000"/>
                <w:sz w:val="24"/>
                <w:szCs w:val="24"/>
                <w:lang w:val="hr-HR"/>
              </w:rPr>
            </w:pPr>
            <w:r w:rsidRPr="006B1F98">
              <w:rPr>
                <w:color w:val="000000"/>
                <w:sz w:val="24"/>
                <w:szCs w:val="24"/>
                <w:lang w:val="hr-HR"/>
              </w:rPr>
              <w:t xml:space="preserve">Korisnik </w:t>
            </w:r>
            <w:r w:rsidR="00DF71BC">
              <w:rPr>
                <w:color w:val="000000"/>
                <w:sz w:val="24"/>
                <w:szCs w:val="24"/>
                <w:lang w:val="hr-HR"/>
              </w:rPr>
              <w:t>treba unijeti podatke za željeni naslov i sadržaj</w:t>
            </w:r>
          </w:p>
          <w:p w14:paraId="0F435E52" w14:textId="77777777" w:rsidR="00EA1A44" w:rsidRDefault="00DF71BC" w:rsidP="00305D15">
            <w:pPr>
              <w:pStyle w:val="Odlomakpopisa"/>
              <w:numPr>
                <w:ilvl w:val="0"/>
                <w:numId w:val="10"/>
              </w:numPr>
              <w:spacing w:line="360" w:lineRule="auto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color w:val="000000"/>
                <w:sz w:val="24"/>
                <w:szCs w:val="24"/>
                <w:lang w:val="hr-HR"/>
              </w:rPr>
              <w:t>Nakon što je korisnik unio sve podatke, stišće gumb „Spremi“</w:t>
            </w:r>
          </w:p>
          <w:p w14:paraId="7D1871A9" w14:textId="77777777" w:rsidR="00DF71BC" w:rsidRDefault="00DF71BC" w:rsidP="00305D15">
            <w:pPr>
              <w:pStyle w:val="Odlomakpopisa"/>
              <w:numPr>
                <w:ilvl w:val="0"/>
                <w:numId w:val="10"/>
              </w:numPr>
              <w:spacing w:line="360" w:lineRule="auto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color w:val="000000"/>
                <w:sz w:val="24"/>
                <w:szCs w:val="24"/>
                <w:lang w:val="hr-HR"/>
              </w:rPr>
              <w:t>Prilikom spremanja otvara se lista zapisa, time korisnik vidi svoj novi spremljeni zapis kao i ostale stare zapise</w:t>
            </w:r>
          </w:p>
          <w:p w14:paraId="09B9E77F" w14:textId="5BE24DCC" w:rsidR="00DF71BC" w:rsidRPr="00D422E5" w:rsidRDefault="002F5B63" w:rsidP="00305D15">
            <w:pPr>
              <w:pStyle w:val="Odlomakpopisa"/>
              <w:numPr>
                <w:ilvl w:val="0"/>
                <w:numId w:val="10"/>
              </w:numPr>
              <w:spacing w:line="360" w:lineRule="auto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color w:val="000000"/>
                <w:sz w:val="24"/>
                <w:szCs w:val="24"/>
                <w:lang w:val="hr-HR"/>
              </w:rPr>
              <w:t>Za izlazak iz liste pritisnemo gumb za izlaz koji nas vraća na početnu ekran</w:t>
            </w:r>
          </w:p>
        </w:tc>
      </w:tr>
      <w:tr w:rsidR="00EA1A44" w:rsidRPr="00D422E5" w14:paraId="32ACF491" w14:textId="77777777" w:rsidTr="00850417">
        <w:tc>
          <w:tcPr>
            <w:tcW w:w="965" w:type="pct"/>
            <w:shd w:val="clear" w:color="auto" w:fill="F3F3F3"/>
          </w:tcPr>
          <w:p w14:paraId="64DADEA1" w14:textId="77777777" w:rsidR="00EA1A44" w:rsidRPr="00D422E5" w:rsidRDefault="00EA1A44" w:rsidP="00305D15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Alternativni scenarij</w:t>
            </w:r>
          </w:p>
        </w:tc>
        <w:tc>
          <w:tcPr>
            <w:tcW w:w="4035" w:type="pct"/>
          </w:tcPr>
          <w:p w14:paraId="3B9BC15F" w14:textId="2B08BE06" w:rsidR="00EA1A44" w:rsidRPr="00D422E5" w:rsidRDefault="006B1F98" w:rsidP="00305D15">
            <w:pPr>
              <w:pStyle w:val="Odlomakpopisa"/>
              <w:spacing w:before="80" w:line="360" w:lineRule="auto"/>
              <w:ind w:left="0"/>
              <w:rPr>
                <w:iCs/>
                <w:color w:val="000000"/>
                <w:sz w:val="24"/>
                <w:szCs w:val="24"/>
                <w:lang w:val="hr-HR"/>
              </w:rPr>
            </w:pPr>
            <w:r>
              <w:rPr>
                <w:iCs/>
                <w:color w:val="000000"/>
                <w:sz w:val="24"/>
                <w:szCs w:val="24"/>
                <w:lang w:val="hr-HR"/>
              </w:rPr>
              <w:t>1</w:t>
            </w:r>
            <w:r w:rsidR="00EA1A44" w:rsidRPr="00D422E5">
              <w:rPr>
                <w:iCs/>
                <w:color w:val="000000"/>
                <w:sz w:val="24"/>
                <w:szCs w:val="24"/>
                <w:lang w:val="hr-HR"/>
              </w:rPr>
              <w:t xml:space="preserve">. Korisnik nije </w:t>
            </w:r>
            <w:r>
              <w:rPr>
                <w:iCs/>
                <w:color w:val="000000"/>
                <w:sz w:val="24"/>
                <w:szCs w:val="24"/>
                <w:lang w:val="hr-HR"/>
              </w:rPr>
              <w:t>ništa unio</w:t>
            </w:r>
            <w:r w:rsidR="008033CC">
              <w:rPr>
                <w:iCs/>
                <w:color w:val="000000"/>
                <w:sz w:val="24"/>
                <w:szCs w:val="24"/>
                <w:lang w:val="hr-HR"/>
              </w:rPr>
              <w:t xml:space="preserve"> ili </w:t>
            </w:r>
            <w:r w:rsidR="00DF71BC">
              <w:rPr>
                <w:iCs/>
                <w:color w:val="000000"/>
                <w:sz w:val="24"/>
                <w:szCs w:val="24"/>
                <w:lang w:val="hr-HR"/>
              </w:rPr>
              <w:t>nije unio naslov/sadržaj</w:t>
            </w:r>
          </w:p>
          <w:p w14:paraId="61562F27" w14:textId="3C50737A" w:rsidR="00EA1A44" w:rsidRPr="00D422E5" w:rsidRDefault="00DF71BC" w:rsidP="00305D15">
            <w:pPr>
              <w:pStyle w:val="Odlomakpopisa"/>
              <w:numPr>
                <w:ilvl w:val="0"/>
                <w:numId w:val="12"/>
              </w:numPr>
              <w:spacing w:line="360" w:lineRule="auto"/>
              <w:rPr>
                <w:iCs/>
                <w:color w:val="000000"/>
                <w:sz w:val="24"/>
                <w:szCs w:val="24"/>
                <w:lang w:val="hr-HR"/>
              </w:rPr>
            </w:pPr>
            <w:r>
              <w:rPr>
                <w:iCs/>
                <w:color w:val="000000"/>
                <w:sz w:val="24"/>
                <w:szCs w:val="24"/>
                <w:lang w:val="hr-HR"/>
              </w:rPr>
              <w:t>Pojavljuje se poruka na dnu ekrana kako nisu svi podaci uneseni</w:t>
            </w:r>
          </w:p>
          <w:p w14:paraId="592B26A9" w14:textId="13CF8578" w:rsidR="00DF71BC" w:rsidRPr="00DF71BC" w:rsidRDefault="00DF71BC" w:rsidP="00DF71BC">
            <w:pPr>
              <w:pStyle w:val="Odlomakpopisa"/>
              <w:numPr>
                <w:ilvl w:val="0"/>
                <w:numId w:val="12"/>
              </w:numPr>
              <w:spacing w:line="360" w:lineRule="auto"/>
              <w:rPr>
                <w:iCs/>
                <w:color w:val="000000"/>
                <w:sz w:val="24"/>
                <w:szCs w:val="24"/>
                <w:lang w:val="hr-HR"/>
              </w:rPr>
            </w:pPr>
            <w:r>
              <w:rPr>
                <w:iCs/>
                <w:color w:val="000000"/>
                <w:sz w:val="24"/>
                <w:szCs w:val="24"/>
                <w:lang w:val="hr-HR"/>
              </w:rPr>
              <w:t>Nakon toga bi trebao sl</w:t>
            </w:r>
            <w:r w:rsidR="002F5B63">
              <w:rPr>
                <w:iCs/>
                <w:color w:val="000000"/>
                <w:sz w:val="24"/>
                <w:szCs w:val="24"/>
                <w:lang w:val="hr-HR"/>
              </w:rPr>
              <w:t>i</w:t>
            </w:r>
            <w:r>
              <w:rPr>
                <w:iCs/>
                <w:color w:val="000000"/>
                <w:sz w:val="24"/>
                <w:szCs w:val="24"/>
                <w:lang w:val="hr-HR"/>
              </w:rPr>
              <w:t>jediti korak broj 2. u glavnom scenariju</w:t>
            </w:r>
          </w:p>
          <w:p w14:paraId="5B6E5482" w14:textId="577A9E03" w:rsidR="00EA1A44" w:rsidRPr="00DF71BC" w:rsidRDefault="00EA1A44" w:rsidP="00DF71BC">
            <w:pPr>
              <w:spacing w:line="360" w:lineRule="auto"/>
              <w:rPr>
                <w:iCs/>
                <w:color w:val="000000"/>
                <w:sz w:val="24"/>
                <w:szCs w:val="24"/>
                <w:lang w:val="hr-HR"/>
              </w:rPr>
            </w:pPr>
          </w:p>
        </w:tc>
      </w:tr>
    </w:tbl>
    <w:p w14:paraId="302F2363" w14:textId="77777777" w:rsidR="00EA1A44" w:rsidRPr="00D422E5" w:rsidRDefault="00EA1A44" w:rsidP="00EA1A44">
      <w:pPr>
        <w:rPr>
          <w:lang w:val="hr-HR"/>
        </w:rPr>
      </w:pPr>
    </w:p>
    <w:p w14:paraId="1B6D5619" w14:textId="77777777" w:rsidR="00EA1A44" w:rsidRPr="00D422E5" w:rsidRDefault="00EA1A44" w:rsidP="00EA1A44">
      <w:pPr>
        <w:widowControl/>
        <w:spacing w:after="200" w:line="276" w:lineRule="auto"/>
        <w:rPr>
          <w:lang w:val="hr-HR"/>
        </w:rPr>
      </w:pPr>
    </w:p>
    <w:p w14:paraId="4C8CBB59" w14:textId="77777777" w:rsidR="00EA1A44" w:rsidRPr="00D422E5" w:rsidRDefault="00EA1A44" w:rsidP="00EA1A44">
      <w:pPr>
        <w:rPr>
          <w:lang w:val="hr-H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6"/>
        <w:gridCol w:w="7254"/>
      </w:tblGrid>
      <w:tr w:rsidR="00EA1A44" w:rsidRPr="00D422E5" w14:paraId="53A68397" w14:textId="77777777" w:rsidTr="00850417">
        <w:tc>
          <w:tcPr>
            <w:tcW w:w="965" w:type="pct"/>
            <w:shd w:val="clear" w:color="auto" w:fill="F3F3F3"/>
          </w:tcPr>
          <w:p w14:paraId="4DFC1CFF" w14:textId="77777777" w:rsidR="00EA1A44" w:rsidRPr="00D422E5" w:rsidRDefault="00EA1A44" w:rsidP="00707E01">
            <w:pPr>
              <w:spacing w:before="80" w:line="360" w:lineRule="auto"/>
              <w:ind w:left="720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ID slučaja</w:t>
            </w:r>
          </w:p>
        </w:tc>
        <w:tc>
          <w:tcPr>
            <w:tcW w:w="4035" w:type="pct"/>
          </w:tcPr>
          <w:p w14:paraId="5BF15068" w14:textId="77777777" w:rsidR="00EA1A44" w:rsidRPr="00D422E5" w:rsidRDefault="00EA1A44" w:rsidP="00707E01">
            <w:pPr>
              <w:spacing w:before="80" w:line="360" w:lineRule="auto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UC3</w:t>
            </w:r>
          </w:p>
        </w:tc>
      </w:tr>
      <w:tr w:rsidR="00EA1A44" w:rsidRPr="00D422E5" w14:paraId="5EFB8C73" w14:textId="77777777" w:rsidTr="00850417">
        <w:tc>
          <w:tcPr>
            <w:tcW w:w="965" w:type="pct"/>
            <w:shd w:val="clear" w:color="auto" w:fill="F3F3F3"/>
          </w:tcPr>
          <w:p w14:paraId="36132195" w14:textId="77777777" w:rsidR="00EA1A44" w:rsidRPr="00D422E5" w:rsidRDefault="00EA1A44" w:rsidP="00707E01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Ime</w:t>
            </w:r>
          </w:p>
        </w:tc>
        <w:tc>
          <w:tcPr>
            <w:tcW w:w="4035" w:type="pct"/>
          </w:tcPr>
          <w:p w14:paraId="16FC0FEC" w14:textId="385EE6E2" w:rsidR="00EA1A44" w:rsidRPr="00D422E5" w:rsidRDefault="002F5B63" w:rsidP="00707E01">
            <w:pPr>
              <w:spacing w:before="80" w:line="360" w:lineRule="auto"/>
              <w:jc w:val="both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sz w:val="24"/>
                <w:szCs w:val="24"/>
                <w:lang w:val="hr-HR"/>
              </w:rPr>
              <w:t>Puštanje glazbe</w:t>
            </w:r>
          </w:p>
        </w:tc>
      </w:tr>
      <w:tr w:rsidR="00EA1A44" w:rsidRPr="00D422E5" w14:paraId="1BAD7709" w14:textId="77777777" w:rsidTr="00850417">
        <w:tc>
          <w:tcPr>
            <w:tcW w:w="965" w:type="pct"/>
            <w:shd w:val="clear" w:color="auto" w:fill="F3F3F3"/>
          </w:tcPr>
          <w:p w14:paraId="73480F0F" w14:textId="77777777" w:rsidR="00EA1A44" w:rsidRPr="00D422E5" w:rsidRDefault="00EA1A44" w:rsidP="00707E01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Opis</w:t>
            </w:r>
          </w:p>
        </w:tc>
        <w:tc>
          <w:tcPr>
            <w:tcW w:w="4035" w:type="pct"/>
          </w:tcPr>
          <w:p w14:paraId="2E76B93F" w14:textId="3447F246" w:rsidR="00EA1A44" w:rsidRPr="00D422E5" w:rsidRDefault="002F5B63" w:rsidP="00641E89">
            <w:pPr>
              <w:spacing w:before="80" w:line="360" w:lineRule="auto"/>
              <w:jc w:val="both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sz w:val="24"/>
                <w:szCs w:val="24"/>
                <w:lang w:val="hr-HR"/>
              </w:rPr>
              <w:t xml:space="preserve">Korisnik odabire koja će pjesma svirati s obzirom na njegovo emocionalno stanje. </w:t>
            </w:r>
          </w:p>
        </w:tc>
      </w:tr>
      <w:tr w:rsidR="00EA1A44" w:rsidRPr="00D422E5" w14:paraId="6C13B2B6" w14:textId="77777777" w:rsidTr="00850417">
        <w:tc>
          <w:tcPr>
            <w:tcW w:w="965" w:type="pct"/>
            <w:shd w:val="clear" w:color="auto" w:fill="F3F3F3"/>
          </w:tcPr>
          <w:p w14:paraId="68BC633E" w14:textId="77777777" w:rsidR="00EA1A44" w:rsidRPr="00D422E5" w:rsidRDefault="00EA1A44" w:rsidP="00707E01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Preduvjet</w:t>
            </w:r>
          </w:p>
        </w:tc>
        <w:tc>
          <w:tcPr>
            <w:tcW w:w="4035" w:type="pct"/>
          </w:tcPr>
          <w:p w14:paraId="1E382C99" w14:textId="77777777" w:rsidR="00EA1A44" w:rsidRPr="00D422E5" w:rsidRDefault="00707E01" w:rsidP="00707E01">
            <w:pPr>
              <w:spacing w:before="80" w:line="360" w:lineRule="auto"/>
              <w:jc w:val="both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color w:val="000000"/>
                <w:sz w:val="24"/>
                <w:szCs w:val="24"/>
                <w:lang w:val="hr-HR"/>
              </w:rPr>
              <w:t>Nema</w:t>
            </w:r>
          </w:p>
        </w:tc>
      </w:tr>
      <w:tr w:rsidR="00EA1A44" w:rsidRPr="00D422E5" w14:paraId="2F3252B8" w14:textId="77777777" w:rsidTr="00850417">
        <w:tc>
          <w:tcPr>
            <w:tcW w:w="965" w:type="pct"/>
            <w:shd w:val="clear" w:color="auto" w:fill="F3F3F3"/>
          </w:tcPr>
          <w:p w14:paraId="4ABBD4BF" w14:textId="77777777" w:rsidR="00EA1A44" w:rsidRPr="00D422E5" w:rsidRDefault="00EA1A44" w:rsidP="00707E01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Glavni scenarij</w:t>
            </w:r>
          </w:p>
        </w:tc>
        <w:tc>
          <w:tcPr>
            <w:tcW w:w="4035" w:type="pct"/>
          </w:tcPr>
          <w:p w14:paraId="22DD7B21" w14:textId="31AE9559" w:rsidR="00EA1A44" w:rsidRPr="00D422E5" w:rsidRDefault="00EA1A44" w:rsidP="00707E01">
            <w:pPr>
              <w:pStyle w:val="Odlomakpopisa"/>
              <w:numPr>
                <w:ilvl w:val="0"/>
                <w:numId w:val="14"/>
              </w:numPr>
              <w:spacing w:line="360" w:lineRule="auto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 xml:space="preserve">Korisnik odabire </w:t>
            </w:r>
            <w:r w:rsidR="002F5B63">
              <w:rPr>
                <w:color w:val="000000"/>
                <w:sz w:val="24"/>
                <w:szCs w:val="24"/>
                <w:lang w:val="hr-HR"/>
              </w:rPr>
              <w:t>„Glazbeni kutak“</w:t>
            </w:r>
          </w:p>
          <w:p w14:paraId="25C96F5D" w14:textId="641FCF24" w:rsidR="00EA1A44" w:rsidRPr="00D422E5" w:rsidRDefault="00707E01" w:rsidP="00707E01">
            <w:pPr>
              <w:pStyle w:val="Odlomakpopisa"/>
              <w:numPr>
                <w:ilvl w:val="0"/>
                <w:numId w:val="14"/>
              </w:numPr>
              <w:spacing w:line="360" w:lineRule="auto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color w:val="000000"/>
                <w:sz w:val="24"/>
                <w:szCs w:val="24"/>
                <w:lang w:val="hr-HR"/>
              </w:rPr>
              <w:t>Korisnik odabire</w:t>
            </w:r>
            <w:r w:rsidR="002F5B63">
              <w:rPr>
                <w:color w:val="000000"/>
                <w:sz w:val="24"/>
                <w:szCs w:val="24"/>
                <w:lang w:val="hr-HR"/>
              </w:rPr>
              <w:t xml:space="preserve"> tipku s</w:t>
            </w:r>
            <w:r>
              <w:rPr>
                <w:color w:val="000000"/>
                <w:sz w:val="24"/>
                <w:szCs w:val="24"/>
                <w:lang w:val="hr-HR"/>
              </w:rPr>
              <w:t xml:space="preserve"> </w:t>
            </w:r>
            <w:r w:rsidR="002F5B63">
              <w:rPr>
                <w:color w:val="000000"/>
                <w:sz w:val="24"/>
                <w:szCs w:val="24"/>
                <w:lang w:val="hr-HR"/>
              </w:rPr>
              <w:t>emocijom prema njegovom trenutnom stanju</w:t>
            </w:r>
          </w:p>
          <w:p w14:paraId="3BC21C7A" w14:textId="48D62485" w:rsidR="00EA1A44" w:rsidRPr="00D422E5" w:rsidRDefault="002F5B63" w:rsidP="00707E01">
            <w:pPr>
              <w:pStyle w:val="Odlomakpopisa"/>
              <w:numPr>
                <w:ilvl w:val="0"/>
                <w:numId w:val="14"/>
              </w:numPr>
              <w:spacing w:line="360" w:lineRule="auto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color w:val="000000"/>
                <w:sz w:val="24"/>
                <w:szCs w:val="24"/>
                <w:lang w:val="hr-HR"/>
              </w:rPr>
              <w:t>Nakon korisnikovog odabira i pritiska tipke, pokreće se odgovarajuća pjesma</w:t>
            </w:r>
          </w:p>
          <w:p w14:paraId="20CB380F" w14:textId="5A43CE5E" w:rsidR="00EA1A44" w:rsidRPr="00D422E5" w:rsidRDefault="00EA1A44" w:rsidP="002F5B63">
            <w:pPr>
              <w:pStyle w:val="Odlomakpopisa"/>
              <w:spacing w:line="360" w:lineRule="auto"/>
              <w:ind w:left="360"/>
              <w:rPr>
                <w:color w:val="000000"/>
                <w:sz w:val="24"/>
                <w:szCs w:val="24"/>
                <w:lang w:val="hr-HR"/>
              </w:rPr>
            </w:pPr>
          </w:p>
        </w:tc>
      </w:tr>
      <w:tr w:rsidR="00EA1A44" w:rsidRPr="00D422E5" w14:paraId="41096F51" w14:textId="77777777" w:rsidTr="00850417">
        <w:tc>
          <w:tcPr>
            <w:tcW w:w="965" w:type="pct"/>
            <w:shd w:val="clear" w:color="auto" w:fill="F3F3F3"/>
          </w:tcPr>
          <w:p w14:paraId="389C2A52" w14:textId="77777777" w:rsidR="00EA1A44" w:rsidRPr="00D422E5" w:rsidRDefault="00EA1A44" w:rsidP="00707E01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Alternativni scenarij</w:t>
            </w:r>
          </w:p>
        </w:tc>
        <w:tc>
          <w:tcPr>
            <w:tcW w:w="4035" w:type="pct"/>
          </w:tcPr>
          <w:p w14:paraId="5A105E95" w14:textId="77777777" w:rsidR="00EA1A44" w:rsidRPr="00D422E5" w:rsidRDefault="00EA1A44" w:rsidP="00707E01">
            <w:pPr>
              <w:pStyle w:val="Odlomakpopisa"/>
              <w:spacing w:line="360" w:lineRule="auto"/>
              <w:ind w:left="0"/>
              <w:rPr>
                <w:iCs/>
                <w:color w:val="000000"/>
                <w:sz w:val="24"/>
                <w:szCs w:val="24"/>
                <w:lang w:val="hr-HR"/>
              </w:rPr>
            </w:pPr>
          </w:p>
        </w:tc>
      </w:tr>
    </w:tbl>
    <w:p w14:paraId="22005390" w14:textId="77777777" w:rsidR="00EA1A44" w:rsidRPr="00D422E5" w:rsidRDefault="00EA1A44" w:rsidP="00EA1A44">
      <w:pPr>
        <w:rPr>
          <w:lang w:val="hr-HR"/>
        </w:rPr>
      </w:pPr>
    </w:p>
    <w:p w14:paraId="01928CB0" w14:textId="77777777" w:rsidR="00EA1A44" w:rsidRPr="00D422E5" w:rsidRDefault="00EA1A44" w:rsidP="00EA1A44">
      <w:pPr>
        <w:rPr>
          <w:lang w:val="hr-H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6"/>
        <w:gridCol w:w="7254"/>
      </w:tblGrid>
      <w:tr w:rsidR="00EA1A44" w:rsidRPr="00D422E5" w14:paraId="310641FD" w14:textId="77777777" w:rsidTr="00850417">
        <w:tc>
          <w:tcPr>
            <w:tcW w:w="965" w:type="pct"/>
            <w:shd w:val="clear" w:color="auto" w:fill="F3F3F3"/>
          </w:tcPr>
          <w:p w14:paraId="6E2BF973" w14:textId="77777777" w:rsidR="00EA1A44" w:rsidRPr="00D422E5" w:rsidRDefault="00EA1A44" w:rsidP="008256C6">
            <w:pPr>
              <w:spacing w:before="80" w:line="360" w:lineRule="auto"/>
              <w:ind w:left="720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ID slučaja</w:t>
            </w:r>
          </w:p>
        </w:tc>
        <w:tc>
          <w:tcPr>
            <w:tcW w:w="4035" w:type="pct"/>
          </w:tcPr>
          <w:p w14:paraId="280DB5DA" w14:textId="77777777" w:rsidR="00EA1A44" w:rsidRPr="00D422E5" w:rsidRDefault="00EA1A44" w:rsidP="008256C6">
            <w:pPr>
              <w:spacing w:before="80" w:line="360" w:lineRule="auto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UC4</w:t>
            </w:r>
          </w:p>
        </w:tc>
      </w:tr>
      <w:tr w:rsidR="00EA1A44" w:rsidRPr="00D422E5" w14:paraId="2555B6D4" w14:textId="77777777" w:rsidTr="00850417">
        <w:tc>
          <w:tcPr>
            <w:tcW w:w="965" w:type="pct"/>
            <w:shd w:val="clear" w:color="auto" w:fill="F3F3F3"/>
          </w:tcPr>
          <w:p w14:paraId="581E5FEC" w14:textId="77777777" w:rsidR="00EA1A44" w:rsidRPr="00D422E5" w:rsidRDefault="00EA1A44" w:rsidP="008256C6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Ime</w:t>
            </w:r>
          </w:p>
        </w:tc>
        <w:tc>
          <w:tcPr>
            <w:tcW w:w="4035" w:type="pct"/>
          </w:tcPr>
          <w:p w14:paraId="2052D8D9" w14:textId="566D5C08" w:rsidR="00EA1A44" w:rsidRPr="00D422E5" w:rsidRDefault="00072A87" w:rsidP="008256C6">
            <w:pPr>
              <w:spacing w:before="80" w:line="360" w:lineRule="auto"/>
              <w:jc w:val="both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color w:val="000000"/>
                <w:sz w:val="24"/>
                <w:szCs w:val="24"/>
                <w:lang w:val="hr-HR"/>
              </w:rPr>
              <w:t>Čitanje veće količine teksta</w:t>
            </w:r>
          </w:p>
        </w:tc>
      </w:tr>
      <w:tr w:rsidR="00EA1A44" w:rsidRPr="00D422E5" w14:paraId="26A3A6C9" w14:textId="77777777" w:rsidTr="00850417">
        <w:tc>
          <w:tcPr>
            <w:tcW w:w="965" w:type="pct"/>
            <w:shd w:val="clear" w:color="auto" w:fill="F3F3F3"/>
          </w:tcPr>
          <w:p w14:paraId="6453AD1E" w14:textId="77777777" w:rsidR="00EA1A44" w:rsidRPr="00D422E5" w:rsidRDefault="00EA1A44" w:rsidP="008256C6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Opis</w:t>
            </w:r>
          </w:p>
        </w:tc>
        <w:tc>
          <w:tcPr>
            <w:tcW w:w="4035" w:type="pct"/>
          </w:tcPr>
          <w:p w14:paraId="79254A63" w14:textId="1C3D050A" w:rsidR="00EA1A44" w:rsidRPr="00D422E5" w:rsidRDefault="002F5B63" w:rsidP="008256C6">
            <w:pPr>
              <w:spacing w:before="80" w:line="360" w:lineRule="auto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 xml:space="preserve">Korisnik </w:t>
            </w:r>
            <w:r>
              <w:rPr>
                <w:sz w:val="24"/>
                <w:szCs w:val="24"/>
                <w:lang w:val="hr-HR"/>
              </w:rPr>
              <w:t>pregledava veliku količinu tekst</w:t>
            </w:r>
            <w:r w:rsidR="00E54F8E">
              <w:rPr>
                <w:sz w:val="24"/>
                <w:szCs w:val="24"/>
                <w:lang w:val="hr-HR"/>
              </w:rPr>
              <w:t>a</w:t>
            </w:r>
            <w:r>
              <w:rPr>
                <w:sz w:val="24"/>
                <w:szCs w:val="24"/>
                <w:lang w:val="hr-HR"/>
              </w:rPr>
              <w:t xml:space="preserve"> </w:t>
            </w:r>
            <w:r w:rsidR="00E54F8E">
              <w:rPr>
                <w:sz w:val="24"/>
                <w:szCs w:val="24"/>
                <w:lang w:val="hr-HR"/>
              </w:rPr>
              <w:t>kod kojeg je potrebno</w:t>
            </w:r>
            <w:r>
              <w:rPr>
                <w:sz w:val="24"/>
                <w:szCs w:val="24"/>
                <w:lang w:val="hr-HR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hr-HR"/>
              </w:rPr>
              <w:t>skrolati</w:t>
            </w:r>
            <w:proofErr w:type="spellEnd"/>
            <w:r w:rsidR="00E54F8E">
              <w:rPr>
                <w:sz w:val="24"/>
                <w:szCs w:val="24"/>
                <w:lang w:val="hr-HR"/>
              </w:rPr>
              <w:t>.</w:t>
            </w:r>
          </w:p>
        </w:tc>
      </w:tr>
      <w:tr w:rsidR="00EA1A44" w:rsidRPr="00D422E5" w14:paraId="3FD02770" w14:textId="77777777" w:rsidTr="00850417">
        <w:tc>
          <w:tcPr>
            <w:tcW w:w="965" w:type="pct"/>
            <w:shd w:val="clear" w:color="auto" w:fill="F3F3F3"/>
          </w:tcPr>
          <w:p w14:paraId="6F42395E" w14:textId="77777777" w:rsidR="00EA1A44" w:rsidRPr="00D422E5" w:rsidRDefault="00EA1A44" w:rsidP="008256C6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Preduvjet</w:t>
            </w:r>
          </w:p>
        </w:tc>
        <w:tc>
          <w:tcPr>
            <w:tcW w:w="4035" w:type="pct"/>
          </w:tcPr>
          <w:p w14:paraId="5A9FCEDF" w14:textId="77777777" w:rsidR="00EA1A44" w:rsidRPr="00D422E5" w:rsidRDefault="00A149EF" w:rsidP="008256C6">
            <w:pPr>
              <w:spacing w:before="80" w:line="360" w:lineRule="auto"/>
              <w:jc w:val="both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color w:val="000000"/>
                <w:sz w:val="24"/>
                <w:szCs w:val="24"/>
                <w:lang w:val="hr-HR"/>
              </w:rPr>
              <w:t>Nema</w:t>
            </w:r>
          </w:p>
        </w:tc>
      </w:tr>
      <w:tr w:rsidR="00EA1A44" w:rsidRPr="00D422E5" w14:paraId="6795225E" w14:textId="77777777" w:rsidTr="00850417">
        <w:tc>
          <w:tcPr>
            <w:tcW w:w="965" w:type="pct"/>
            <w:shd w:val="clear" w:color="auto" w:fill="F3F3F3"/>
          </w:tcPr>
          <w:p w14:paraId="2F85D924" w14:textId="77777777" w:rsidR="00EA1A44" w:rsidRPr="00D422E5" w:rsidRDefault="00EA1A44" w:rsidP="008256C6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Glavni scenarij</w:t>
            </w:r>
          </w:p>
        </w:tc>
        <w:tc>
          <w:tcPr>
            <w:tcW w:w="4035" w:type="pct"/>
          </w:tcPr>
          <w:p w14:paraId="3CE811AB" w14:textId="1AD9481A" w:rsidR="00EA1A44" w:rsidRPr="00D422E5" w:rsidRDefault="00EA1A44" w:rsidP="008256C6">
            <w:pPr>
              <w:pStyle w:val="Odlomakpopisa"/>
              <w:numPr>
                <w:ilvl w:val="0"/>
                <w:numId w:val="17"/>
              </w:numPr>
              <w:spacing w:line="360" w:lineRule="auto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Korisnik odabi</w:t>
            </w:r>
            <w:r w:rsidR="008256C6">
              <w:rPr>
                <w:color w:val="000000"/>
                <w:sz w:val="24"/>
                <w:szCs w:val="24"/>
                <w:lang w:val="hr-HR"/>
              </w:rPr>
              <w:t xml:space="preserve">re </w:t>
            </w:r>
            <w:r w:rsidR="00E54F8E">
              <w:rPr>
                <w:color w:val="000000"/>
                <w:sz w:val="24"/>
                <w:szCs w:val="24"/>
                <w:lang w:val="hr-HR"/>
              </w:rPr>
              <w:t>„Kako se nositi s određenim situacijama?“</w:t>
            </w:r>
          </w:p>
          <w:p w14:paraId="2DFAB3ED" w14:textId="2FDBDEDE" w:rsidR="00EA1A44" w:rsidRDefault="00EA1A44" w:rsidP="008256C6">
            <w:pPr>
              <w:pStyle w:val="Odlomakpopisa"/>
              <w:numPr>
                <w:ilvl w:val="0"/>
                <w:numId w:val="17"/>
              </w:numPr>
              <w:spacing w:line="360" w:lineRule="auto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 xml:space="preserve">Korisnik </w:t>
            </w:r>
            <w:r w:rsidR="00E54F8E">
              <w:rPr>
                <w:color w:val="000000"/>
                <w:sz w:val="24"/>
                <w:szCs w:val="24"/>
                <w:lang w:val="hr-HR"/>
              </w:rPr>
              <w:t xml:space="preserve">pregledava tekst </w:t>
            </w:r>
          </w:p>
          <w:p w14:paraId="6DD6E17B" w14:textId="1D4DE828" w:rsidR="008256C6" w:rsidRPr="00E54F8E" w:rsidRDefault="00E54F8E" w:rsidP="00E54F8E">
            <w:pPr>
              <w:pStyle w:val="Odlomakpopisa"/>
              <w:numPr>
                <w:ilvl w:val="0"/>
                <w:numId w:val="17"/>
              </w:numPr>
              <w:spacing w:line="360" w:lineRule="auto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color w:val="000000"/>
                <w:sz w:val="24"/>
                <w:szCs w:val="24"/>
                <w:lang w:val="hr-HR"/>
              </w:rPr>
              <w:t xml:space="preserve">Kod određenog dijela teksta je potrebno </w:t>
            </w:r>
            <w:proofErr w:type="spellStart"/>
            <w:r>
              <w:rPr>
                <w:color w:val="000000"/>
                <w:sz w:val="24"/>
                <w:szCs w:val="24"/>
                <w:lang w:val="hr-HR"/>
              </w:rPr>
              <w:t>skrolati</w:t>
            </w:r>
            <w:proofErr w:type="spellEnd"/>
            <w:r>
              <w:rPr>
                <w:color w:val="000000"/>
                <w:sz w:val="24"/>
                <w:szCs w:val="24"/>
                <w:lang w:val="hr-HR"/>
              </w:rPr>
              <w:t>, što korisnik i čini</w:t>
            </w:r>
          </w:p>
        </w:tc>
      </w:tr>
      <w:tr w:rsidR="00EA1A44" w:rsidRPr="00D422E5" w14:paraId="5B3F190A" w14:textId="77777777" w:rsidTr="00850417">
        <w:tc>
          <w:tcPr>
            <w:tcW w:w="965" w:type="pct"/>
            <w:shd w:val="clear" w:color="auto" w:fill="F3F3F3"/>
          </w:tcPr>
          <w:p w14:paraId="5F54658F" w14:textId="77777777" w:rsidR="00EA1A44" w:rsidRPr="00D422E5" w:rsidRDefault="00EA1A44" w:rsidP="008256C6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Alternativni scenarij</w:t>
            </w:r>
          </w:p>
        </w:tc>
        <w:tc>
          <w:tcPr>
            <w:tcW w:w="4035" w:type="pct"/>
          </w:tcPr>
          <w:p w14:paraId="21DAA029" w14:textId="2101C7A3" w:rsidR="008256C6" w:rsidRPr="00E54F8E" w:rsidRDefault="008256C6" w:rsidP="00E54F8E">
            <w:pPr>
              <w:spacing w:before="80" w:line="360" w:lineRule="auto"/>
              <w:rPr>
                <w:iCs/>
                <w:color w:val="000000"/>
                <w:sz w:val="24"/>
                <w:szCs w:val="24"/>
                <w:lang w:val="hr-HR"/>
              </w:rPr>
            </w:pPr>
          </w:p>
        </w:tc>
      </w:tr>
    </w:tbl>
    <w:p w14:paraId="1EB06DCD" w14:textId="37ECC0A8" w:rsidR="00EA1A44" w:rsidRDefault="00EA1A44" w:rsidP="00EA1A44">
      <w:pPr>
        <w:rPr>
          <w:lang w:val="hr-HR"/>
        </w:rPr>
      </w:pPr>
    </w:p>
    <w:p w14:paraId="10A7AC80" w14:textId="0B915836" w:rsidR="00E54F8E" w:rsidRDefault="00E54F8E" w:rsidP="00EA1A44">
      <w:pPr>
        <w:rPr>
          <w:lang w:val="hr-HR"/>
        </w:rPr>
      </w:pPr>
    </w:p>
    <w:p w14:paraId="61F1BB73" w14:textId="11B10E96" w:rsidR="00E54F8E" w:rsidRDefault="00E54F8E" w:rsidP="00EA1A44">
      <w:pPr>
        <w:rPr>
          <w:lang w:val="hr-HR"/>
        </w:rPr>
      </w:pPr>
    </w:p>
    <w:p w14:paraId="508941DF" w14:textId="3CB0D663" w:rsidR="00E54F8E" w:rsidRDefault="00E54F8E" w:rsidP="00EA1A44">
      <w:pPr>
        <w:rPr>
          <w:lang w:val="hr-HR"/>
        </w:rPr>
      </w:pPr>
    </w:p>
    <w:p w14:paraId="671D6DA7" w14:textId="6F0489C4" w:rsidR="00E54F8E" w:rsidRDefault="00E54F8E" w:rsidP="00EA1A44">
      <w:pPr>
        <w:rPr>
          <w:lang w:val="hr-HR"/>
        </w:rPr>
      </w:pPr>
    </w:p>
    <w:p w14:paraId="1C2605D6" w14:textId="77777777" w:rsidR="00E54F8E" w:rsidRPr="00D422E5" w:rsidRDefault="00E54F8E" w:rsidP="00EA1A44">
      <w:pPr>
        <w:rPr>
          <w:lang w:val="hr-HR"/>
        </w:rPr>
      </w:pPr>
    </w:p>
    <w:p w14:paraId="71710ACA" w14:textId="77777777" w:rsidR="00EA1A44" w:rsidRPr="00D422E5" w:rsidRDefault="00EA1A44" w:rsidP="00EA1A44">
      <w:pPr>
        <w:rPr>
          <w:lang w:val="hr-HR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6"/>
        <w:gridCol w:w="7254"/>
      </w:tblGrid>
      <w:tr w:rsidR="00EA1A44" w:rsidRPr="00D422E5" w14:paraId="52C99C29" w14:textId="77777777" w:rsidTr="00850417">
        <w:tc>
          <w:tcPr>
            <w:tcW w:w="965" w:type="pct"/>
            <w:shd w:val="clear" w:color="auto" w:fill="F3F3F3"/>
          </w:tcPr>
          <w:p w14:paraId="18B7E5DD" w14:textId="77777777" w:rsidR="00EA1A44" w:rsidRPr="00D422E5" w:rsidRDefault="00EA1A44" w:rsidP="00B57E79">
            <w:pPr>
              <w:spacing w:before="80" w:line="360" w:lineRule="auto"/>
              <w:ind w:left="720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lastRenderedPageBreak/>
              <w:t>ID slučaja</w:t>
            </w:r>
          </w:p>
        </w:tc>
        <w:tc>
          <w:tcPr>
            <w:tcW w:w="4035" w:type="pct"/>
          </w:tcPr>
          <w:p w14:paraId="61FA1A23" w14:textId="77777777" w:rsidR="00EA1A44" w:rsidRPr="00D422E5" w:rsidRDefault="00EA1A44" w:rsidP="00B57E79">
            <w:pPr>
              <w:spacing w:before="80" w:line="360" w:lineRule="auto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UC5</w:t>
            </w:r>
          </w:p>
        </w:tc>
      </w:tr>
      <w:tr w:rsidR="00EA1A44" w:rsidRPr="00D422E5" w14:paraId="4A738006" w14:textId="77777777" w:rsidTr="00850417">
        <w:tc>
          <w:tcPr>
            <w:tcW w:w="965" w:type="pct"/>
            <w:shd w:val="clear" w:color="auto" w:fill="F3F3F3"/>
          </w:tcPr>
          <w:p w14:paraId="1B78BCDE" w14:textId="77777777" w:rsidR="00EA1A44" w:rsidRPr="00D422E5" w:rsidRDefault="00EA1A44" w:rsidP="00B57E79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Ime</w:t>
            </w:r>
          </w:p>
        </w:tc>
        <w:tc>
          <w:tcPr>
            <w:tcW w:w="4035" w:type="pct"/>
          </w:tcPr>
          <w:p w14:paraId="01F260AD" w14:textId="2C6BA02E" w:rsidR="00EA1A44" w:rsidRPr="00D422E5" w:rsidRDefault="00E54F8E" w:rsidP="002B441A">
            <w:pPr>
              <w:spacing w:before="80" w:line="360" w:lineRule="auto"/>
              <w:jc w:val="both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color w:val="000000"/>
                <w:sz w:val="24"/>
                <w:szCs w:val="24"/>
                <w:lang w:val="hr-HR"/>
              </w:rPr>
              <w:t>Brisanje određenih dana</w:t>
            </w:r>
          </w:p>
        </w:tc>
      </w:tr>
      <w:tr w:rsidR="00EA1A44" w:rsidRPr="00D422E5" w14:paraId="2559CCB6" w14:textId="77777777" w:rsidTr="00850417">
        <w:tc>
          <w:tcPr>
            <w:tcW w:w="965" w:type="pct"/>
            <w:shd w:val="clear" w:color="auto" w:fill="F3F3F3"/>
          </w:tcPr>
          <w:p w14:paraId="4C034258" w14:textId="77777777" w:rsidR="00EA1A44" w:rsidRPr="00D422E5" w:rsidRDefault="00EA1A44" w:rsidP="00B57E79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Opis</w:t>
            </w:r>
          </w:p>
        </w:tc>
        <w:tc>
          <w:tcPr>
            <w:tcW w:w="4035" w:type="pct"/>
          </w:tcPr>
          <w:p w14:paraId="3415047C" w14:textId="54A5D0D2" w:rsidR="00EA1A44" w:rsidRPr="00D422E5" w:rsidRDefault="00E54F8E" w:rsidP="00B57E79">
            <w:pPr>
              <w:spacing w:before="80" w:line="360" w:lineRule="auto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760FEF">
              <w:rPr>
                <w:sz w:val="24"/>
                <w:szCs w:val="24"/>
                <w:lang w:val="hr-HR"/>
              </w:rPr>
              <w:t>Korisnik</w:t>
            </w:r>
            <w:r>
              <w:rPr>
                <w:sz w:val="24"/>
                <w:szCs w:val="24"/>
                <w:lang w:val="hr-HR"/>
              </w:rPr>
              <w:t xml:space="preserve"> briše dane/zapise koje je prethodno dodao.</w:t>
            </w:r>
          </w:p>
        </w:tc>
      </w:tr>
      <w:tr w:rsidR="00EA1A44" w:rsidRPr="00D422E5" w14:paraId="1F0C4605" w14:textId="77777777" w:rsidTr="00850417">
        <w:tc>
          <w:tcPr>
            <w:tcW w:w="965" w:type="pct"/>
            <w:shd w:val="clear" w:color="auto" w:fill="F3F3F3"/>
          </w:tcPr>
          <w:p w14:paraId="010F166C" w14:textId="77777777" w:rsidR="00EA1A44" w:rsidRPr="00D422E5" w:rsidRDefault="00EA1A44" w:rsidP="00B57E79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Preduvjet</w:t>
            </w:r>
          </w:p>
        </w:tc>
        <w:tc>
          <w:tcPr>
            <w:tcW w:w="4035" w:type="pct"/>
          </w:tcPr>
          <w:p w14:paraId="3ADBD878" w14:textId="682457C6" w:rsidR="00EA1A44" w:rsidRPr="00D422E5" w:rsidRDefault="00E54F8E" w:rsidP="00B57E79">
            <w:pPr>
              <w:spacing w:before="80" w:line="360" w:lineRule="auto"/>
              <w:jc w:val="both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color w:val="000000"/>
                <w:sz w:val="24"/>
                <w:szCs w:val="24"/>
                <w:lang w:val="hr-HR"/>
              </w:rPr>
              <w:t>Potrebno je da postoji bar jedan zapis</w:t>
            </w:r>
          </w:p>
        </w:tc>
      </w:tr>
      <w:tr w:rsidR="00EA1A44" w:rsidRPr="00D422E5" w14:paraId="38AEC0D5" w14:textId="77777777" w:rsidTr="00850417">
        <w:tc>
          <w:tcPr>
            <w:tcW w:w="965" w:type="pct"/>
            <w:shd w:val="clear" w:color="auto" w:fill="F3F3F3"/>
          </w:tcPr>
          <w:p w14:paraId="34E6E544" w14:textId="77777777" w:rsidR="00EA1A44" w:rsidRPr="00D422E5" w:rsidRDefault="00EA1A44" w:rsidP="00B57E79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Glavni scenarij</w:t>
            </w:r>
          </w:p>
        </w:tc>
        <w:tc>
          <w:tcPr>
            <w:tcW w:w="4035" w:type="pct"/>
          </w:tcPr>
          <w:p w14:paraId="18F62511" w14:textId="3552FE72" w:rsidR="00EA1A44" w:rsidRPr="00D422E5" w:rsidRDefault="00EA1A44" w:rsidP="00B57E79">
            <w:pPr>
              <w:pStyle w:val="Odlomakpopisa"/>
              <w:numPr>
                <w:ilvl w:val="0"/>
                <w:numId w:val="18"/>
              </w:numPr>
              <w:spacing w:line="360" w:lineRule="auto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Korisnik od</w:t>
            </w:r>
            <w:r w:rsidR="00B57E79">
              <w:rPr>
                <w:color w:val="000000"/>
                <w:sz w:val="24"/>
                <w:szCs w:val="24"/>
                <w:lang w:val="hr-HR"/>
              </w:rPr>
              <w:t xml:space="preserve">abire </w:t>
            </w:r>
            <w:r w:rsidR="00E54F8E">
              <w:rPr>
                <w:color w:val="000000"/>
                <w:sz w:val="24"/>
                <w:szCs w:val="24"/>
                <w:lang w:val="hr-HR"/>
              </w:rPr>
              <w:t>„Moji prošli dani“</w:t>
            </w:r>
          </w:p>
          <w:p w14:paraId="35F8BBF7" w14:textId="372E6788" w:rsidR="00EA1A44" w:rsidRPr="00D422E5" w:rsidRDefault="00B57E79" w:rsidP="00B57E79">
            <w:pPr>
              <w:pStyle w:val="Odlomakpopisa"/>
              <w:numPr>
                <w:ilvl w:val="0"/>
                <w:numId w:val="18"/>
              </w:numPr>
              <w:spacing w:line="360" w:lineRule="auto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color w:val="000000"/>
                <w:sz w:val="24"/>
                <w:szCs w:val="24"/>
                <w:lang w:val="hr-HR"/>
              </w:rPr>
              <w:t xml:space="preserve">Korisnik </w:t>
            </w:r>
            <w:r w:rsidR="00E54F8E">
              <w:rPr>
                <w:color w:val="000000"/>
                <w:sz w:val="24"/>
                <w:szCs w:val="24"/>
                <w:lang w:val="hr-HR"/>
              </w:rPr>
              <w:t>odluči koji dan želi ukloniti</w:t>
            </w:r>
          </w:p>
          <w:p w14:paraId="0DB3757C" w14:textId="6F8BB831" w:rsidR="00B57E79" w:rsidRPr="00E54F8E" w:rsidRDefault="00E54F8E" w:rsidP="00E54F8E">
            <w:pPr>
              <w:pStyle w:val="Odlomakpopisa"/>
              <w:numPr>
                <w:ilvl w:val="0"/>
                <w:numId w:val="18"/>
              </w:numPr>
              <w:spacing w:line="360" w:lineRule="auto"/>
              <w:rPr>
                <w:color w:val="000000"/>
                <w:sz w:val="24"/>
                <w:szCs w:val="24"/>
                <w:lang w:val="hr-HR"/>
              </w:rPr>
            </w:pPr>
            <w:r>
              <w:rPr>
                <w:color w:val="000000"/>
                <w:sz w:val="24"/>
                <w:szCs w:val="24"/>
                <w:lang w:val="hr-HR"/>
              </w:rPr>
              <w:t>Korisnik pritisne i drži dan koji će se za određeno vrijeme ukloniti</w:t>
            </w:r>
          </w:p>
        </w:tc>
      </w:tr>
      <w:tr w:rsidR="00EA1A44" w:rsidRPr="00D422E5" w14:paraId="63E89CE9" w14:textId="77777777" w:rsidTr="00850417">
        <w:tc>
          <w:tcPr>
            <w:tcW w:w="965" w:type="pct"/>
            <w:shd w:val="clear" w:color="auto" w:fill="F3F3F3"/>
          </w:tcPr>
          <w:p w14:paraId="23287A5B" w14:textId="77777777" w:rsidR="00EA1A44" w:rsidRPr="00D422E5" w:rsidRDefault="00EA1A44" w:rsidP="00B57E79">
            <w:pPr>
              <w:spacing w:before="80" w:line="360" w:lineRule="auto"/>
              <w:ind w:left="720"/>
              <w:jc w:val="both"/>
              <w:rPr>
                <w:color w:val="000000"/>
                <w:sz w:val="24"/>
                <w:szCs w:val="24"/>
                <w:lang w:val="hr-HR"/>
              </w:rPr>
            </w:pPr>
            <w:r w:rsidRPr="00D422E5">
              <w:rPr>
                <w:color w:val="000000"/>
                <w:sz w:val="24"/>
                <w:szCs w:val="24"/>
                <w:lang w:val="hr-HR"/>
              </w:rPr>
              <w:t>Alternativni scenarij</w:t>
            </w:r>
          </w:p>
        </w:tc>
        <w:tc>
          <w:tcPr>
            <w:tcW w:w="4035" w:type="pct"/>
          </w:tcPr>
          <w:p w14:paraId="3CFA284B" w14:textId="5E261122" w:rsidR="00B725B9" w:rsidRPr="00E54F8E" w:rsidRDefault="00B725B9" w:rsidP="00E54F8E">
            <w:pPr>
              <w:spacing w:line="360" w:lineRule="auto"/>
              <w:rPr>
                <w:iCs/>
                <w:color w:val="000000"/>
                <w:sz w:val="24"/>
                <w:szCs w:val="24"/>
                <w:lang w:val="hr-HR"/>
              </w:rPr>
            </w:pPr>
          </w:p>
        </w:tc>
      </w:tr>
    </w:tbl>
    <w:p w14:paraId="6DD88469" w14:textId="77777777" w:rsidR="00EA1A44" w:rsidRPr="00D422E5" w:rsidRDefault="00EA1A44" w:rsidP="00EA1A44">
      <w:pPr>
        <w:rPr>
          <w:lang w:val="hr-HR"/>
        </w:rPr>
      </w:pPr>
    </w:p>
    <w:p w14:paraId="265CB452" w14:textId="77777777" w:rsidR="00EA1A44" w:rsidRPr="00D422E5" w:rsidRDefault="00EA1A44" w:rsidP="00EA1A44">
      <w:pPr>
        <w:rPr>
          <w:lang w:val="hr-HR"/>
        </w:rPr>
      </w:pPr>
    </w:p>
    <w:p w14:paraId="6D5456C1" w14:textId="77777777" w:rsidR="00EA1A44" w:rsidRPr="00D422E5" w:rsidRDefault="00EA1A44" w:rsidP="00EA1A44">
      <w:pPr>
        <w:rPr>
          <w:lang w:val="hr-HR"/>
        </w:rPr>
      </w:pPr>
    </w:p>
    <w:p w14:paraId="57912ECF" w14:textId="77777777" w:rsidR="00EA1A44" w:rsidRDefault="00EA1A44" w:rsidP="00EA1A44">
      <w:pPr>
        <w:rPr>
          <w:lang w:val="hr-HR"/>
        </w:rPr>
      </w:pPr>
    </w:p>
    <w:p w14:paraId="77BDAF69" w14:textId="77777777" w:rsidR="008256C6" w:rsidRPr="00D422E5" w:rsidRDefault="008256C6" w:rsidP="00EA1A44">
      <w:pPr>
        <w:rPr>
          <w:lang w:val="hr-HR"/>
        </w:rPr>
      </w:pPr>
      <w:r>
        <w:rPr>
          <w:lang w:val="hr-HR"/>
        </w:rPr>
        <w:br w:type="page"/>
      </w:r>
    </w:p>
    <w:p w14:paraId="42FF44C8" w14:textId="77777777" w:rsidR="00EA1A44" w:rsidRDefault="004E2C29" w:rsidP="004210B0">
      <w:pPr>
        <w:pStyle w:val="Naslov2"/>
        <w:spacing w:before="0" w:after="240" w:line="360" w:lineRule="auto"/>
        <w:rPr>
          <w:rFonts w:ascii="Times New Roman" w:hAnsi="Times New Roman"/>
          <w:sz w:val="28"/>
          <w:szCs w:val="28"/>
          <w:lang w:val="hr-HR"/>
        </w:rPr>
      </w:pPr>
      <w:bookmarkStart w:id="12" w:name="_Toc343960353"/>
      <w:bookmarkStart w:id="13" w:name="_Toc343960651"/>
      <w:bookmarkStart w:id="14" w:name="_Toc343997048"/>
      <w:bookmarkStart w:id="15" w:name="_Toc482891140"/>
      <w:bookmarkStart w:id="16" w:name="_Toc107253459"/>
      <w:r>
        <w:rPr>
          <w:rFonts w:ascii="Times New Roman" w:hAnsi="Times New Roman"/>
          <w:sz w:val="28"/>
          <w:szCs w:val="28"/>
          <w:lang w:val="hr-HR"/>
        </w:rPr>
        <w:lastRenderedPageBreak/>
        <w:t>Detalji i p</w:t>
      </w:r>
      <w:r w:rsidR="00EA1A44" w:rsidRPr="00EC6AC5">
        <w:rPr>
          <w:rFonts w:ascii="Times New Roman" w:hAnsi="Times New Roman"/>
          <w:sz w:val="28"/>
          <w:szCs w:val="28"/>
          <w:lang w:val="hr-HR"/>
        </w:rPr>
        <w:t>rimjeri</w:t>
      </w:r>
      <w:bookmarkEnd w:id="12"/>
      <w:bookmarkEnd w:id="13"/>
      <w:bookmarkEnd w:id="14"/>
      <w:bookmarkEnd w:id="15"/>
      <w:bookmarkEnd w:id="16"/>
    </w:p>
    <w:p w14:paraId="55FE8D63" w14:textId="187F563F" w:rsidR="001322AF" w:rsidRDefault="001322AF" w:rsidP="001322AF">
      <w:pPr>
        <w:spacing w:line="360" w:lineRule="auto"/>
        <w:jc w:val="center"/>
        <w:rPr>
          <w:b/>
          <w:lang w:val="hr-HR"/>
        </w:rPr>
      </w:pPr>
      <w:r>
        <w:rPr>
          <w:b/>
          <w:lang w:val="hr-HR"/>
        </w:rPr>
        <w:t xml:space="preserve">Tablica 1. Potrebni atributi za dodavanje </w:t>
      </w:r>
      <w:r w:rsidR="00B36968">
        <w:rPr>
          <w:b/>
          <w:lang w:val="hr-HR"/>
        </w:rPr>
        <w:t>dana/zapisa</w:t>
      </w:r>
    </w:p>
    <w:tbl>
      <w:tblPr>
        <w:tblStyle w:val="Reetkatablice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322AF" w14:paraId="166A9B55" w14:textId="77777777" w:rsidTr="001322AF">
        <w:tc>
          <w:tcPr>
            <w:tcW w:w="3116" w:type="dxa"/>
          </w:tcPr>
          <w:p w14:paraId="2182FBEA" w14:textId="77777777" w:rsidR="001322AF" w:rsidRPr="001322AF" w:rsidRDefault="001322AF" w:rsidP="001322AF">
            <w:pPr>
              <w:spacing w:line="360" w:lineRule="auto"/>
              <w:jc w:val="center"/>
              <w:rPr>
                <w:b/>
                <w:sz w:val="24"/>
                <w:szCs w:val="24"/>
                <w:lang w:val="hr-HR"/>
              </w:rPr>
            </w:pPr>
            <w:r w:rsidRPr="001322AF">
              <w:rPr>
                <w:b/>
                <w:sz w:val="24"/>
                <w:szCs w:val="24"/>
                <w:lang w:val="hr-HR"/>
              </w:rPr>
              <w:t>Atribut</w:t>
            </w:r>
          </w:p>
        </w:tc>
        <w:tc>
          <w:tcPr>
            <w:tcW w:w="3117" w:type="dxa"/>
          </w:tcPr>
          <w:p w14:paraId="3906F788" w14:textId="77777777" w:rsidR="001322AF" w:rsidRPr="001322AF" w:rsidRDefault="001322AF" w:rsidP="001322AF">
            <w:pPr>
              <w:spacing w:line="360" w:lineRule="auto"/>
              <w:jc w:val="center"/>
              <w:rPr>
                <w:b/>
                <w:sz w:val="24"/>
                <w:szCs w:val="24"/>
                <w:lang w:val="hr-HR"/>
              </w:rPr>
            </w:pPr>
            <w:r w:rsidRPr="001322AF">
              <w:rPr>
                <w:b/>
                <w:sz w:val="24"/>
                <w:szCs w:val="24"/>
                <w:lang w:val="hr-HR"/>
              </w:rPr>
              <w:t>Nužan</w:t>
            </w:r>
          </w:p>
        </w:tc>
        <w:tc>
          <w:tcPr>
            <w:tcW w:w="3117" w:type="dxa"/>
          </w:tcPr>
          <w:p w14:paraId="5B52E6BC" w14:textId="77777777" w:rsidR="001322AF" w:rsidRPr="001322AF" w:rsidRDefault="001322AF" w:rsidP="001322AF">
            <w:pPr>
              <w:spacing w:line="360" w:lineRule="auto"/>
              <w:jc w:val="center"/>
              <w:rPr>
                <w:b/>
                <w:sz w:val="24"/>
                <w:szCs w:val="24"/>
                <w:lang w:val="hr-HR"/>
              </w:rPr>
            </w:pPr>
            <w:r w:rsidRPr="001322AF">
              <w:rPr>
                <w:b/>
                <w:sz w:val="24"/>
                <w:szCs w:val="24"/>
                <w:lang w:val="hr-HR"/>
              </w:rPr>
              <w:t>Tip</w:t>
            </w:r>
          </w:p>
        </w:tc>
      </w:tr>
      <w:tr w:rsidR="001322AF" w14:paraId="5410A307" w14:textId="77777777" w:rsidTr="001322AF">
        <w:tc>
          <w:tcPr>
            <w:tcW w:w="3116" w:type="dxa"/>
          </w:tcPr>
          <w:p w14:paraId="1BF3E46E" w14:textId="5E3AE61C" w:rsidR="001322AF" w:rsidRPr="001322AF" w:rsidRDefault="00B36968" w:rsidP="001322A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>
              <w:rPr>
                <w:sz w:val="24"/>
                <w:szCs w:val="24"/>
                <w:lang w:val="hr-HR"/>
              </w:rPr>
              <w:t>Datum</w:t>
            </w:r>
          </w:p>
        </w:tc>
        <w:tc>
          <w:tcPr>
            <w:tcW w:w="3117" w:type="dxa"/>
          </w:tcPr>
          <w:p w14:paraId="768EFE7D" w14:textId="77777777" w:rsidR="001322AF" w:rsidRPr="001322AF" w:rsidRDefault="001322AF" w:rsidP="001322A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1322AF">
              <w:rPr>
                <w:sz w:val="24"/>
                <w:szCs w:val="24"/>
                <w:lang w:val="hr-HR"/>
              </w:rPr>
              <w:t>DA</w:t>
            </w:r>
          </w:p>
        </w:tc>
        <w:tc>
          <w:tcPr>
            <w:tcW w:w="3117" w:type="dxa"/>
          </w:tcPr>
          <w:p w14:paraId="66C5F9E5" w14:textId="284EC796" w:rsidR="001322AF" w:rsidRPr="001322AF" w:rsidRDefault="00B36968" w:rsidP="001322A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proofErr w:type="spellStart"/>
            <w:r>
              <w:rPr>
                <w:sz w:val="24"/>
                <w:szCs w:val="24"/>
                <w:lang w:val="hr-HR"/>
              </w:rPr>
              <w:t>String</w:t>
            </w:r>
            <w:proofErr w:type="spellEnd"/>
          </w:p>
        </w:tc>
      </w:tr>
      <w:tr w:rsidR="001322AF" w14:paraId="406BD3FD" w14:textId="77777777" w:rsidTr="001322AF">
        <w:tc>
          <w:tcPr>
            <w:tcW w:w="3116" w:type="dxa"/>
          </w:tcPr>
          <w:p w14:paraId="1D4B1F68" w14:textId="77777777" w:rsidR="001322AF" w:rsidRPr="001322AF" w:rsidRDefault="001322AF" w:rsidP="001322A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1322AF">
              <w:rPr>
                <w:sz w:val="24"/>
                <w:szCs w:val="24"/>
                <w:lang w:val="hr-HR"/>
              </w:rPr>
              <w:t>Naslov</w:t>
            </w:r>
          </w:p>
        </w:tc>
        <w:tc>
          <w:tcPr>
            <w:tcW w:w="3117" w:type="dxa"/>
          </w:tcPr>
          <w:p w14:paraId="6600A6C8" w14:textId="77777777" w:rsidR="001322AF" w:rsidRPr="001322AF" w:rsidRDefault="001322AF" w:rsidP="001322A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1322AF">
              <w:rPr>
                <w:sz w:val="24"/>
                <w:szCs w:val="24"/>
                <w:lang w:val="hr-HR"/>
              </w:rPr>
              <w:t>DA</w:t>
            </w:r>
          </w:p>
        </w:tc>
        <w:tc>
          <w:tcPr>
            <w:tcW w:w="3117" w:type="dxa"/>
          </w:tcPr>
          <w:p w14:paraId="420B23DE" w14:textId="77777777" w:rsidR="001322AF" w:rsidRPr="001322AF" w:rsidRDefault="001322AF" w:rsidP="001322A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proofErr w:type="spellStart"/>
            <w:r w:rsidRPr="001322AF">
              <w:rPr>
                <w:sz w:val="24"/>
                <w:szCs w:val="24"/>
                <w:lang w:val="hr-HR"/>
              </w:rPr>
              <w:t>String</w:t>
            </w:r>
            <w:proofErr w:type="spellEnd"/>
          </w:p>
        </w:tc>
      </w:tr>
      <w:tr w:rsidR="001322AF" w14:paraId="3CD2115F" w14:textId="77777777" w:rsidTr="001322AF">
        <w:tc>
          <w:tcPr>
            <w:tcW w:w="3116" w:type="dxa"/>
          </w:tcPr>
          <w:p w14:paraId="03B070AC" w14:textId="5AA0ED7E" w:rsidR="001322AF" w:rsidRPr="001322AF" w:rsidRDefault="00B36968" w:rsidP="001322A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>
              <w:rPr>
                <w:sz w:val="24"/>
                <w:szCs w:val="24"/>
                <w:lang w:val="hr-HR"/>
              </w:rPr>
              <w:t>Sadržaj</w:t>
            </w:r>
          </w:p>
        </w:tc>
        <w:tc>
          <w:tcPr>
            <w:tcW w:w="3117" w:type="dxa"/>
          </w:tcPr>
          <w:p w14:paraId="22DF2F35" w14:textId="77777777" w:rsidR="001322AF" w:rsidRPr="001322AF" w:rsidRDefault="001322AF" w:rsidP="001322A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r w:rsidRPr="001322AF">
              <w:rPr>
                <w:sz w:val="24"/>
                <w:szCs w:val="24"/>
                <w:lang w:val="hr-HR"/>
              </w:rPr>
              <w:t>DA</w:t>
            </w:r>
          </w:p>
        </w:tc>
        <w:tc>
          <w:tcPr>
            <w:tcW w:w="3117" w:type="dxa"/>
          </w:tcPr>
          <w:p w14:paraId="6722CAFC" w14:textId="77777777" w:rsidR="001322AF" w:rsidRPr="001322AF" w:rsidRDefault="001322AF" w:rsidP="001322AF">
            <w:pPr>
              <w:spacing w:line="360" w:lineRule="auto"/>
              <w:jc w:val="center"/>
              <w:rPr>
                <w:sz w:val="24"/>
                <w:szCs w:val="24"/>
                <w:lang w:val="hr-HR"/>
              </w:rPr>
            </w:pPr>
            <w:proofErr w:type="spellStart"/>
            <w:r w:rsidRPr="001322AF">
              <w:rPr>
                <w:sz w:val="24"/>
                <w:szCs w:val="24"/>
                <w:lang w:val="hr-HR"/>
              </w:rPr>
              <w:t>String</w:t>
            </w:r>
            <w:proofErr w:type="spellEnd"/>
          </w:p>
        </w:tc>
      </w:tr>
    </w:tbl>
    <w:p w14:paraId="7B7AD133" w14:textId="77777777" w:rsidR="001322AF" w:rsidRPr="001322AF" w:rsidRDefault="001322AF" w:rsidP="001322AF">
      <w:pPr>
        <w:jc w:val="center"/>
        <w:rPr>
          <w:b/>
          <w:lang w:val="hr-HR"/>
        </w:rPr>
      </w:pPr>
    </w:p>
    <w:p w14:paraId="31B88DFC" w14:textId="77777777" w:rsidR="001322AF" w:rsidRPr="001322AF" w:rsidRDefault="001322AF" w:rsidP="001322AF">
      <w:pPr>
        <w:rPr>
          <w:lang w:val="hr-HR"/>
        </w:rPr>
      </w:pPr>
    </w:p>
    <w:p w14:paraId="22F0C73A" w14:textId="19584513" w:rsidR="00B36968" w:rsidRDefault="00485E2A" w:rsidP="00BF347B">
      <w:pPr>
        <w:widowControl/>
        <w:spacing w:line="360" w:lineRule="auto"/>
        <w:jc w:val="both"/>
        <w:rPr>
          <w:sz w:val="24"/>
          <w:szCs w:val="24"/>
          <w:lang w:val="hr-HR"/>
        </w:rPr>
      </w:pPr>
      <w:r>
        <w:rPr>
          <w:sz w:val="24"/>
          <w:szCs w:val="24"/>
          <w:lang w:val="hr-HR"/>
        </w:rPr>
        <w:t>P</w:t>
      </w:r>
      <w:r w:rsidR="00B36968">
        <w:rPr>
          <w:sz w:val="24"/>
          <w:szCs w:val="24"/>
          <w:lang w:val="hr-HR"/>
        </w:rPr>
        <w:t>okazati</w:t>
      </w:r>
      <w:r>
        <w:rPr>
          <w:sz w:val="24"/>
          <w:szCs w:val="24"/>
          <w:lang w:val="hr-HR"/>
        </w:rPr>
        <w:t xml:space="preserve"> će se</w:t>
      </w:r>
      <w:r w:rsidR="00B36968">
        <w:rPr>
          <w:sz w:val="24"/>
          <w:szCs w:val="24"/>
          <w:lang w:val="hr-HR"/>
        </w:rPr>
        <w:t xml:space="preserve"> primjer dodavanja novog zapisa u „Moj dan…“. Na početnom zaslonu je potrebno odabrati „Moj dan…“. Na slici 2.1. je prikazan početni zaslon aplikacije</w:t>
      </w:r>
      <w:r w:rsidR="00943E25">
        <w:rPr>
          <w:sz w:val="24"/>
          <w:szCs w:val="24"/>
          <w:lang w:val="hr-HR"/>
        </w:rPr>
        <w:t xml:space="preserve">. </w:t>
      </w:r>
    </w:p>
    <w:p w14:paraId="6251987A" w14:textId="77777777" w:rsidR="00943E25" w:rsidRDefault="00943E25" w:rsidP="00BF347B">
      <w:pPr>
        <w:widowControl/>
        <w:spacing w:line="360" w:lineRule="auto"/>
        <w:jc w:val="both"/>
        <w:rPr>
          <w:sz w:val="24"/>
          <w:szCs w:val="24"/>
          <w:lang w:val="hr-HR"/>
        </w:rPr>
      </w:pPr>
    </w:p>
    <w:p w14:paraId="7B1D3908" w14:textId="24E28235" w:rsidR="003F54FD" w:rsidRDefault="00943E25" w:rsidP="007430BE">
      <w:pPr>
        <w:widowControl/>
        <w:spacing w:line="360" w:lineRule="auto"/>
        <w:jc w:val="center"/>
        <w:rPr>
          <w:lang w:val="hr-HR"/>
        </w:rPr>
      </w:pPr>
      <w:r w:rsidRPr="00943E25">
        <w:rPr>
          <w:noProof/>
          <w:lang w:val="hr-HR"/>
        </w:rPr>
        <w:drawing>
          <wp:inline distT="0" distB="0" distL="0" distR="0" wp14:anchorId="20AA023F" wp14:editId="2318E86A">
            <wp:extent cx="1980086" cy="4312920"/>
            <wp:effectExtent l="0" t="0" r="1270" b="0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94440" cy="43441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B21EC02" w14:textId="77777777" w:rsidR="00BD0EFB" w:rsidRDefault="003F54FD" w:rsidP="007430BE">
      <w:pPr>
        <w:widowControl/>
        <w:spacing w:line="360" w:lineRule="auto"/>
        <w:jc w:val="center"/>
        <w:rPr>
          <w:b/>
          <w:lang w:val="hr-HR"/>
        </w:rPr>
      </w:pPr>
      <w:r w:rsidRPr="003F54FD">
        <w:rPr>
          <w:b/>
          <w:lang w:val="hr-HR"/>
        </w:rPr>
        <w:t xml:space="preserve">Slika </w:t>
      </w:r>
      <w:r w:rsidR="00956915">
        <w:rPr>
          <w:b/>
          <w:lang w:val="hr-HR"/>
        </w:rPr>
        <w:t>2.1.</w:t>
      </w:r>
      <w:r w:rsidRPr="003F54FD">
        <w:rPr>
          <w:b/>
          <w:lang w:val="hr-HR"/>
        </w:rPr>
        <w:t xml:space="preserve"> Početni zaslon aplikacije</w:t>
      </w:r>
    </w:p>
    <w:p w14:paraId="4F67C531" w14:textId="77777777" w:rsidR="00BD0EFB" w:rsidRDefault="00BD0EFB" w:rsidP="00BD0EFB">
      <w:pPr>
        <w:widowControl/>
        <w:spacing w:line="360" w:lineRule="auto"/>
        <w:jc w:val="both"/>
        <w:rPr>
          <w:sz w:val="24"/>
          <w:szCs w:val="24"/>
          <w:lang w:val="hr-HR"/>
        </w:rPr>
      </w:pPr>
    </w:p>
    <w:p w14:paraId="5B04D90B" w14:textId="593E1EA2" w:rsidR="00BD0EFB" w:rsidRDefault="00943E25" w:rsidP="00BD0EFB">
      <w:pPr>
        <w:widowControl/>
        <w:spacing w:line="360" w:lineRule="auto"/>
        <w:jc w:val="both"/>
        <w:rPr>
          <w:sz w:val="24"/>
          <w:szCs w:val="24"/>
          <w:lang w:val="hr-HR"/>
        </w:rPr>
      </w:pPr>
      <w:r>
        <w:rPr>
          <w:sz w:val="24"/>
          <w:szCs w:val="24"/>
          <w:lang w:val="hr-HR"/>
        </w:rPr>
        <w:t xml:space="preserve">Nakon što se pritisne tipka „Moj dan…“ dobivamo zaslon u kojem je potrebno unijeti naslov i zapis o tome danu kao što je prikazano na slici 2.2. </w:t>
      </w:r>
    </w:p>
    <w:p w14:paraId="64075894" w14:textId="3BDC5933" w:rsidR="004C59F8" w:rsidRDefault="00943E25" w:rsidP="004C59F8">
      <w:pPr>
        <w:widowControl/>
        <w:spacing w:line="360" w:lineRule="auto"/>
        <w:jc w:val="center"/>
        <w:rPr>
          <w:b/>
          <w:lang w:val="hr-HR"/>
        </w:rPr>
      </w:pPr>
      <w:r w:rsidRPr="00943E25">
        <w:rPr>
          <w:b/>
          <w:noProof/>
          <w:lang w:val="hr-HR"/>
        </w:rPr>
        <w:lastRenderedPageBreak/>
        <w:drawing>
          <wp:inline distT="0" distB="0" distL="0" distR="0" wp14:anchorId="0F56D59E" wp14:editId="0DD1C81C">
            <wp:extent cx="2096116" cy="4571999"/>
            <wp:effectExtent l="133350" t="76200" r="76200" b="133985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06464" cy="459457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8DE20F4" w14:textId="57E40F89" w:rsidR="00936AB4" w:rsidRDefault="004C59F8" w:rsidP="004C59F8">
      <w:pPr>
        <w:widowControl/>
        <w:spacing w:line="360" w:lineRule="auto"/>
        <w:jc w:val="center"/>
        <w:rPr>
          <w:b/>
          <w:lang w:val="hr-HR"/>
        </w:rPr>
      </w:pPr>
      <w:r>
        <w:rPr>
          <w:b/>
          <w:lang w:val="hr-HR"/>
        </w:rPr>
        <w:t>Slika 2.</w:t>
      </w:r>
      <w:r w:rsidR="00956915">
        <w:rPr>
          <w:b/>
          <w:lang w:val="hr-HR"/>
        </w:rPr>
        <w:t>2.</w:t>
      </w:r>
      <w:r>
        <w:rPr>
          <w:b/>
          <w:lang w:val="hr-HR"/>
        </w:rPr>
        <w:t xml:space="preserve"> Izgled </w:t>
      </w:r>
      <w:r w:rsidR="00943E25">
        <w:rPr>
          <w:b/>
          <w:lang w:val="hr-HR"/>
        </w:rPr>
        <w:t>„Moj dan…“ prije unošenja podataka</w:t>
      </w:r>
      <w:r w:rsidR="00485E2A">
        <w:rPr>
          <w:b/>
          <w:lang w:val="hr-HR"/>
        </w:rPr>
        <w:t xml:space="preserve"> i mjesta za upis određenih podataka</w:t>
      </w:r>
    </w:p>
    <w:p w14:paraId="4CA2D56E" w14:textId="77777777" w:rsidR="00936AB4" w:rsidRDefault="00936AB4" w:rsidP="004C59F8">
      <w:pPr>
        <w:widowControl/>
        <w:spacing w:line="360" w:lineRule="auto"/>
        <w:jc w:val="center"/>
        <w:rPr>
          <w:b/>
          <w:lang w:val="hr-HR"/>
        </w:rPr>
      </w:pPr>
    </w:p>
    <w:p w14:paraId="1DE2BDEC" w14:textId="48323374" w:rsidR="00D12025" w:rsidRDefault="00943E25" w:rsidP="00D12025">
      <w:pPr>
        <w:widowControl/>
        <w:spacing w:line="360" w:lineRule="auto"/>
        <w:jc w:val="both"/>
        <w:rPr>
          <w:sz w:val="24"/>
          <w:szCs w:val="24"/>
          <w:lang w:val="hr-HR"/>
        </w:rPr>
      </w:pPr>
      <w:r>
        <w:rPr>
          <w:sz w:val="24"/>
          <w:szCs w:val="24"/>
          <w:lang w:val="hr-HR"/>
        </w:rPr>
        <w:t xml:space="preserve">Nakon popunjavanja svih potrebnih podataka, kada je korisnik siguran pritisne tipku Spremi nakon koje dobivamo zaslon u kojem je prikazan zapis koji je prethodno spremio. U toj listi će se također nalaziti i </w:t>
      </w:r>
      <w:r w:rsidR="00485E2A">
        <w:rPr>
          <w:sz w:val="24"/>
          <w:szCs w:val="24"/>
          <w:lang w:val="hr-HR"/>
        </w:rPr>
        <w:t>prošli(stariji) zapisi. Slika 2.3. prikazuje zaslon koji nam se otvorio nakon pritiska spremi.</w:t>
      </w:r>
    </w:p>
    <w:p w14:paraId="1E9CBBDC" w14:textId="38D07BD5" w:rsidR="00D12025" w:rsidRPr="00485E2A" w:rsidRDefault="00485E2A" w:rsidP="00485E2A">
      <w:pPr>
        <w:widowControl/>
        <w:spacing w:line="360" w:lineRule="auto"/>
        <w:jc w:val="center"/>
        <w:rPr>
          <w:sz w:val="24"/>
          <w:szCs w:val="24"/>
          <w:lang w:val="hr-HR"/>
        </w:rPr>
      </w:pPr>
      <w:r w:rsidRPr="00485E2A">
        <w:rPr>
          <w:noProof/>
          <w:sz w:val="24"/>
          <w:szCs w:val="24"/>
          <w:lang w:val="hr-HR"/>
        </w:rPr>
        <w:lastRenderedPageBreak/>
        <w:drawing>
          <wp:inline distT="0" distB="0" distL="0" distR="0" wp14:anchorId="6A7FD861" wp14:editId="4EC95F29">
            <wp:extent cx="2247892" cy="4899660"/>
            <wp:effectExtent l="133350" t="76200" r="76835" b="129540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52031" cy="4908682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7DDFB871" w14:textId="43B754C4" w:rsidR="00D12025" w:rsidRDefault="00D12025" w:rsidP="00D12025">
      <w:pPr>
        <w:widowControl/>
        <w:spacing w:line="360" w:lineRule="auto"/>
        <w:jc w:val="center"/>
        <w:rPr>
          <w:b/>
          <w:lang w:val="hr-HR"/>
        </w:rPr>
      </w:pPr>
      <w:r>
        <w:rPr>
          <w:b/>
          <w:lang w:val="hr-HR"/>
        </w:rPr>
        <w:t xml:space="preserve">Slika </w:t>
      </w:r>
      <w:r w:rsidR="00956915">
        <w:rPr>
          <w:b/>
          <w:lang w:val="hr-HR"/>
        </w:rPr>
        <w:t>2.</w:t>
      </w:r>
      <w:r>
        <w:rPr>
          <w:b/>
          <w:lang w:val="hr-HR"/>
        </w:rPr>
        <w:t xml:space="preserve">3. </w:t>
      </w:r>
      <w:r w:rsidR="00485E2A">
        <w:rPr>
          <w:b/>
          <w:lang w:val="hr-HR"/>
        </w:rPr>
        <w:t>Zaslon koji se otvorio nakon ispunjenog i spremljenog zapisa.</w:t>
      </w:r>
    </w:p>
    <w:p w14:paraId="0AB3B8DF" w14:textId="77777777" w:rsidR="00D12025" w:rsidRDefault="00D12025" w:rsidP="00D12025">
      <w:pPr>
        <w:widowControl/>
        <w:spacing w:line="360" w:lineRule="auto"/>
        <w:jc w:val="center"/>
        <w:rPr>
          <w:b/>
          <w:lang w:val="hr-HR"/>
        </w:rPr>
      </w:pPr>
    </w:p>
    <w:p w14:paraId="799A8049" w14:textId="25E26730" w:rsidR="00485E2A" w:rsidRDefault="00485E2A" w:rsidP="005E0594">
      <w:pPr>
        <w:widowControl/>
        <w:spacing w:line="360" w:lineRule="auto"/>
        <w:jc w:val="both"/>
        <w:rPr>
          <w:sz w:val="24"/>
          <w:szCs w:val="24"/>
          <w:lang w:val="hr-HR"/>
        </w:rPr>
      </w:pPr>
      <w:r>
        <w:rPr>
          <w:sz w:val="24"/>
          <w:szCs w:val="24"/>
          <w:lang w:val="hr-HR"/>
        </w:rPr>
        <w:t xml:space="preserve">Unutar ovog zaslona korisnik može pritisnuti zapis ili gumb za izlaz koji se nalazi u desnom donjem kutu. Ako korisnik pritisne tipku za izlaz, korisnika će vratit na početni zaslon. Ako korisnik pritisne zapis otvara mu se novi zaslon, slika 2.4. </w:t>
      </w:r>
    </w:p>
    <w:p w14:paraId="5C19F631" w14:textId="2F82639E" w:rsidR="00485E2A" w:rsidRPr="00880B65" w:rsidRDefault="00485E2A" w:rsidP="00485E2A">
      <w:pPr>
        <w:widowControl/>
        <w:spacing w:line="360" w:lineRule="auto"/>
        <w:jc w:val="center"/>
        <w:rPr>
          <w:b/>
          <w:bCs/>
          <w:sz w:val="24"/>
          <w:szCs w:val="24"/>
          <w:lang w:val="hr-HR"/>
        </w:rPr>
      </w:pPr>
      <w:r w:rsidRPr="00485E2A">
        <w:rPr>
          <w:noProof/>
          <w:sz w:val="24"/>
          <w:szCs w:val="24"/>
          <w:lang w:val="hr-HR"/>
        </w:rPr>
        <w:lastRenderedPageBreak/>
        <w:drawing>
          <wp:inline distT="0" distB="0" distL="0" distR="0" wp14:anchorId="6DEAE39C" wp14:editId="2C87F80E">
            <wp:extent cx="2137966" cy="4686300"/>
            <wp:effectExtent l="133350" t="76200" r="72390" b="13335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4961" cy="4701632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hr-HR"/>
        </w:rPr>
        <w:br/>
      </w:r>
      <w:r w:rsidRPr="00880B65">
        <w:rPr>
          <w:b/>
          <w:bCs/>
          <w:sz w:val="24"/>
          <w:szCs w:val="24"/>
          <w:lang w:val="hr-HR"/>
        </w:rPr>
        <w:t>Slika 2.4.</w:t>
      </w:r>
      <w:r>
        <w:rPr>
          <w:sz w:val="24"/>
          <w:szCs w:val="24"/>
          <w:lang w:val="hr-HR"/>
        </w:rPr>
        <w:t xml:space="preserve"> </w:t>
      </w:r>
      <w:r w:rsidRPr="00880B65">
        <w:rPr>
          <w:b/>
          <w:bCs/>
          <w:sz w:val="24"/>
          <w:szCs w:val="24"/>
          <w:lang w:val="hr-HR"/>
        </w:rPr>
        <w:t>Prikaz sadržaja odabranog zapisa</w:t>
      </w:r>
    </w:p>
    <w:p w14:paraId="2BC7F331" w14:textId="15C7285E" w:rsidR="00472A53" w:rsidRDefault="00485E2A" w:rsidP="005E0594">
      <w:pPr>
        <w:widowControl/>
        <w:spacing w:line="360" w:lineRule="auto"/>
        <w:jc w:val="both"/>
        <w:rPr>
          <w:sz w:val="24"/>
          <w:szCs w:val="24"/>
          <w:lang w:val="hr-HR"/>
        </w:rPr>
      </w:pPr>
      <w:r>
        <w:rPr>
          <w:sz w:val="24"/>
          <w:szCs w:val="24"/>
          <w:lang w:val="hr-HR"/>
        </w:rPr>
        <w:t>Nakon pregleda detalja o danu, korisnik pritiskom na gumb za izlaz se vraća na listu. Potom korisnik može u listi stisnuti gumb za izlaz i vratiti se na početni zaslon.</w:t>
      </w:r>
    </w:p>
    <w:p w14:paraId="30C970C6" w14:textId="14646BC7" w:rsidR="00BD619B" w:rsidRDefault="00BD619B" w:rsidP="00BD619B">
      <w:pPr>
        <w:widowControl/>
        <w:spacing w:line="360" w:lineRule="auto"/>
        <w:jc w:val="center"/>
        <w:rPr>
          <w:b/>
          <w:lang w:val="hr-HR"/>
        </w:rPr>
      </w:pPr>
    </w:p>
    <w:p w14:paraId="5D8FEB1E" w14:textId="6B876BA9" w:rsidR="00A55F6F" w:rsidRDefault="00A55F6F" w:rsidP="00BD619B">
      <w:pPr>
        <w:widowControl/>
        <w:spacing w:line="360" w:lineRule="auto"/>
        <w:jc w:val="center"/>
        <w:rPr>
          <w:b/>
          <w:lang w:val="hr-HR"/>
        </w:rPr>
      </w:pPr>
    </w:p>
    <w:p w14:paraId="453A1F57" w14:textId="61D12AA4" w:rsidR="00485E2A" w:rsidRDefault="00485E2A" w:rsidP="00BD619B">
      <w:pPr>
        <w:widowControl/>
        <w:spacing w:line="360" w:lineRule="auto"/>
        <w:jc w:val="center"/>
        <w:rPr>
          <w:b/>
          <w:lang w:val="hr-HR"/>
        </w:rPr>
      </w:pPr>
    </w:p>
    <w:p w14:paraId="305DADD8" w14:textId="4CFBAC6E" w:rsidR="00485E2A" w:rsidRDefault="00485E2A" w:rsidP="00BD619B">
      <w:pPr>
        <w:widowControl/>
        <w:spacing w:line="360" w:lineRule="auto"/>
        <w:jc w:val="center"/>
        <w:rPr>
          <w:b/>
          <w:lang w:val="hr-HR"/>
        </w:rPr>
      </w:pPr>
    </w:p>
    <w:p w14:paraId="6E12E74D" w14:textId="6AFB46AB" w:rsidR="00485E2A" w:rsidRDefault="00485E2A" w:rsidP="00BD619B">
      <w:pPr>
        <w:widowControl/>
        <w:spacing w:line="360" w:lineRule="auto"/>
        <w:jc w:val="center"/>
        <w:rPr>
          <w:b/>
          <w:lang w:val="hr-HR"/>
        </w:rPr>
      </w:pPr>
    </w:p>
    <w:p w14:paraId="44D2EEDB" w14:textId="48F9301A" w:rsidR="00485E2A" w:rsidRDefault="00485E2A" w:rsidP="00BD619B">
      <w:pPr>
        <w:widowControl/>
        <w:spacing w:line="360" w:lineRule="auto"/>
        <w:jc w:val="center"/>
        <w:rPr>
          <w:b/>
          <w:lang w:val="hr-HR"/>
        </w:rPr>
      </w:pPr>
    </w:p>
    <w:p w14:paraId="1AB71E6E" w14:textId="77CAB267" w:rsidR="00485E2A" w:rsidRDefault="00485E2A" w:rsidP="00BD619B">
      <w:pPr>
        <w:widowControl/>
        <w:spacing w:line="360" w:lineRule="auto"/>
        <w:jc w:val="center"/>
        <w:rPr>
          <w:b/>
          <w:lang w:val="hr-HR"/>
        </w:rPr>
      </w:pPr>
    </w:p>
    <w:p w14:paraId="2F78C13B" w14:textId="77777777" w:rsidR="00485E2A" w:rsidRPr="00A55F6F" w:rsidRDefault="00485E2A" w:rsidP="00BD619B">
      <w:pPr>
        <w:widowControl/>
        <w:spacing w:line="360" w:lineRule="auto"/>
        <w:jc w:val="center"/>
        <w:rPr>
          <w:b/>
          <w:sz w:val="24"/>
          <w:szCs w:val="24"/>
          <w:lang w:val="hr-HR"/>
        </w:rPr>
      </w:pPr>
    </w:p>
    <w:p w14:paraId="753BD183" w14:textId="77777777" w:rsidR="00A55F6F" w:rsidRDefault="00A55F6F" w:rsidP="00A55F6F">
      <w:pPr>
        <w:pStyle w:val="Naslov2"/>
        <w:spacing w:before="0" w:after="240" w:line="360" w:lineRule="auto"/>
        <w:jc w:val="both"/>
        <w:rPr>
          <w:rFonts w:ascii="Times New Roman" w:hAnsi="Times New Roman"/>
          <w:sz w:val="28"/>
          <w:szCs w:val="28"/>
          <w:lang w:val="hr-HR"/>
        </w:rPr>
      </w:pPr>
      <w:bookmarkStart w:id="17" w:name="_Toc107253460"/>
      <w:proofErr w:type="spellStart"/>
      <w:r w:rsidRPr="00A55F6F">
        <w:rPr>
          <w:rFonts w:ascii="Times New Roman" w:hAnsi="Times New Roman"/>
          <w:sz w:val="28"/>
          <w:szCs w:val="28"/>
          <w:lang w:val="hr-HR"/>
        </w:rPr>
        <w:lastRenderedPageBreak/>
        <w:t>Mock-up</w:t>
      </w:r>
      <w:bookmarkEnd w:id="17"/>
      <w:proofErr w:type="spellEnd"/>
    </w:p>
    <w:p w14:paraId="12E172D9" w14:textId="7550DDAD" w:rsidR="00A55F6F" w:rsidRDefault="00880B65" w:rsidP="00F3368D">
      <w:pPr>
        <w:spacing w:line="360" w:lineRule="auto"/>
        <w:jc w:val="both"/>
        <w:rPr>
          <w:sz w:val="24"/>
          <w:szCs w:val="24"/>
          <w:lang w:val="hr-HR"/>
        </w:rPr>
      </w:pPr>
      <w:r>
        <w:rPr>
          <w:sz w:val="24"/>
          <w:szCs w:val="24"/>
          <w:lang w:val="hr-HR"/>
        </w:rPr>
        <w:t xml:space="preserve">Nakon ideje za izradu projekta bilo je potrebno napraviti </w:t>
      </w:r>
      <w:proofErr w:type="spellStart"/>
      <w:r>
        <w:rPr>
          <w:sz w:val="24"/>
          <w:szCs w:val="24"/>
          <w:lang w:val="hr-HR"/>
        </w:rPr>
        <w:t>mock-up</w:t>
      </w:r>
      <w:proofErr w:type="spellEnd"/>
      <w:r>
        <w:rPr>
          <w:sz w:val="24"/>
          <w:szCs w:val="24"/>
          <w:lang w:val="hr-HR"/>
        </w:rPr>
        <w:t xml:space="preserve"> putem kojeg možemo vizualno prikazati kako bi naša aplikacija izgledala. </w:t>
      </w:r>
      <w:proofErr w:type="spellStart"/>
      <w:r w:rsidR="00262C1C">
        <w:rPr>
          <w:sz w:val="24"/>
          <w:szCs w:val="24"/>
          <w:lang w:val="hr-HR"/>
        </w:rPr>
        <w:t>Mock-up</w:t>
      </w:r>
      <w:proofErr w:type="spellEnd"/>
      <w:r w:rsidR="00262C1C">
        <w:rPr>
          <w:sz w:val="24"/>
          <w:szCs w:val="24"/>
          <w:lang w:val="hr-HR"/>
        </w:rPr>
        <w:t xml:space="preserve"> je izrađen koristeći Fluid UI, to je </w:t>
      </w:r>
      <w:r w:rsidR="00EB64C0">
        <w:rPr>
          <w:sz w:val="24"/>
          <w:szCs w:val="24"/>
          <w:lang w:val="hr-HR"/>
        </w:rPr>
        <w:t xml:space="preserve">alat koji služi za </w:t>
      </w:r>
      <w:r w:rsidR="002B7A3F">
        <w:rPr>
          <w:sz w:val="24"/>
          <w:szCs w:val="24"/>
          <w:lang w:val="hr-HR"/>
        </w:rPr>
        <w:t>dizajn mobilnog sučelja.</w:t>
      </w:r>
      <w:r w:rsidR="004567B9">
        <w:rPr>
          <w:sz w:val="24"/>
          <w:szCs w:val="24"/>
          <w:lang w:val="hr-HR"/>
        </w:rPr>
        <w:t xml:space="preserve"> Na slici 2.5. prikazan je </w:t>
      </w:r>
      <w:proofErr w:type="spellStart"/>
      <w:r w:rsidR="004567B9">
        <w:rPr>
          <w:sz w:val="24"/>
          <w:szCs w:val="24"/>
          <w:lang w:val="hr-HR"/>
        </w:rPr>
        <w:t>mock-up</w:t>
      </w:r>
      <w:proofErr w:type="spellEnd"/>
      <w:r w:rsidR="002B7A3F">
        <w:rPr>
          <w:sz w:val="24"/>
          <w:szCs w:val="24"/>
          <w:lang w:val="hr-HR"/>
        </w:rPr>
        <w:t xml:space="preserve"> aplikacije.</w:t>
      </w:r>
    </w:p>
    <w:p w14:paraId="6DFFA3CE" w14:textId="7F47CD45" w:rsidR="002B7A3F" w:rsidRDefault="00880B65" w:rsidP="00880B65">
      <w:pPr>
        <w:spacing w:line="360" w:lineRule="auto"/>
        <w:jc w:val="center"/>
        <w:rPr>
          <w:sz w:val="24"/>
          <w:szCs w:val="24"/>
          <w:lang w:val="hr-HR"/>
        </w:rPr>
      </w:pPr>
      <w:r>
        <w:rPr>
          <w:noProof/>
        </w:rPr>
        <w:drawing>
          <wp:inline distT="0" distB="0" distL="0" distR="0" wp14:anchorId="009AC75B" wp14:editId="49644D26">
            <wp:extent cx="3444240" cy="3537328"/>
            <wp:effectExtent l="0" t="0" r="3810" b="6350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590" t="26439" r="33205" b="12933"/>
                    <a:stretch/>
                  </pic:blipFill>
                  <pic:spPr bwMode="auto">
                    <a:xfrm>
                      <a:off x="0" y="0"/>
                      <a:ext cx="3454056" cy="354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BFFCA" w14:textId="77777777" w:rsidR="002B7A3F" w:rsidRPr="002B7A3F" w:rsidRDefault="002B7A3F" w:rsidP="002B7A3F">
      <w:pPr>
        <w:spacing w:line="360" w:lineRule="auto"/>
        <w:jc w:val="center"/>
        <w:rPr>
          <w:b/>
          <w:lang w:val="hr-HR"/>
        </w:rPr>
      </w:pPr>
      <w:r w:rsidRPr="002B7A3F">
        <w:rPr>
          <w:b/>
          <w:lang w:val="hr-HR"/>
        </w:rPr>
        <w:t xml:space="preserve">Slika 2.5. </w:t>
      </w:r>
      <w:proofErr w:type="spellStart"/>
      <w:r w:rsidRPr="002B7A3F">
        <w:rPr>
          <w:b/>
          <w:lang w:val="hr-HR"/>
        </w:rPr>
        <w:t>Mock-up</w:t>
      </w:r>
      <w:proofErr w:type="spellEnd"/>
      <w:r w:rsidRPr="002B7A3F">
        <w:rPr>
          <w:b/>
          <w:lang w:val="hr-HR"/>
        </w:rPr>
        <w:t xml:space="preserve"> aplikacije</w:t>
      </w:r>
    </w:p>
    <w:p w14:paraId="2FD095DE" w14:textId="77777777" w:rsidR="00A55F6F" w:rsidRPr="00A55F6F" w:rsidRDefault="00A55F6F" w:rsidP="00A55F6F">
      <w:pPr>
        <w:rPr>
          <w:lang w:val="hr-HR"/>
        </w:rPr>
      </w:pPr>
    </w:p>
    <w:p w14:paraId="701222F1" w14:textId="77777777" w:rsidR="0046343C" w:rsidRDefault="0046343C">
      <w:pPr>
        <w:widowControl/>
        <w:spacing w:line="240" w:lineRule="auto"/>
        <w:rPr>
          <w:b/>
          <w:lang w:val="hr-HR"/>
        </w:rPr>
      </w:pPr>
      <w:r>
        <w:rPr>
          <w:b/>
          <w:lang w:val="hr-HR"/>
        </w:rPr>
        <w:br w:type="page"/>
      </w:r>
    </w:p>
    <w:p w14:paraId="02D3585D" w14:textId="77777777" w:rsidR="0046343C" w:rsidRDefault="00ED6A5D" w:rsidP="0046343C">
      <w:pPr>
        <w:pStyle w:val="Naslov1"/>
        <w:spacing w:before="0" w:after="240" w:line="360" w:lineRule="auto"/>
        <w:rPr>
          <w:rFonts w:ascii="Times New Roman" w:hAnsi="Times New Roman"/>
          <w:sz w:val="32"/>
          <w:szCs w:val="32"/>
          <w:lang w:val="hr-HR"/>
        </w:rPr>
      </w:pPr>
      <w:bookmarkStart w:id="18" w:name="_Toc482891141"/>
      <w:bookmarkStart w:id="19" w:name="_Toc107253461"/>
      <w:r>
        <w:rPr>
          <w:rFonts w:ascii="Times New Roman" w:hAnsi="Times New Roman"/>
          <w:sz w:val="32"/>
          <w:szCs w:val="32"/>
          <w:lang w:val="hr-HR"/>
        </w:rPr>
        <w:lastRenderedPageBreak/>
        <w:t>MODEL PODATAKA</w:t>
      </w:r>
      <w:bookmarkEnd w:id="18"/>
      <w:bookmarkEnd w:id="19"/>
    </w:p>
    <w:p w14:paraId="00F18EFA" w14:textId="38088535" w:rsidR="0001468C" w:rsidRDefault="001B2DDC" w:rsidP="0046343C">
      <w:pPr>
        <w:rPr>
          <w:lang w:val="hr-HR"/>
        </w:rPr>
      </w:pPr>
      <w:r>
        <w:rPr>
          <w:noProof/>
        </w:rPr>
        <w:drawing>
          <wp:inline distT="0" distB="0" distL="0" distR="0" wp14:anchorId="0FC1B0F3" wp14:editId="513270D3">
            <wp:extent cx="5943600" cy="5088890"/>
            <wp:effectExtent l="0" t="0" r="0" b="0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6C039" w14:textId="77777777" w:rsidR="0001468C" w:rsidRDefault="008E777D" w:rsidP="0001468C">
      <w:pPr>
        <w:spacing w:line="360" w:lineRule="auto"/>
        <w:jc w:val="center"/>
        <w:rPr>
          <w:b/>
          <w:lang w:val="hr-HR"/>
        </w:rPr>
      </w:pPr>
      <w:r>
        <w:rPr>
          <w:b/>
          <w:lang w:val="hr-HR"/>
        </w:rPr>
        <w:t>Slika 3.1</w:t>
      </w:r>
      <w:r w:rsidR="0001468C" w:rsidRPr="0001468C">
        <w:rPr>
          <w:b/>
          <w:lang w:val="hr-HR"/>
        </w:rPr>
        <w:t>. Prikaz dijagrama toka</w:t>
      </w:r>
    </w:p>
    <w:p w14:paraId="74092C68" w14:textId="77777777" w:rsidR="0001468C" w:rsidRDefault="0001468C" w:rsidP="0001468C">
      <w:pPr>
        <w:spacing w:line="360" w:lineRule="auto"/>
        <w:jc w:val="center"/>
        <w:rPr>
          <w:b/>
          <w:lang w:val="hr-HR"/>
        </w:rPr>
      </w:pPr>
    </w:p>
    <w:p w14:paraId="7A4E49D6" w14:textId="3EB26933" w:rsidR="00DE00E7" w:rsidRDefault="008E777D" w:rsidP="0001468C">
      <w:pPr>
        <w:spacing w:line="360" w:lineRule="auto"/>
        <w:jc w:val="both"/>
        <w:rPr>
          <w:sz w:val="24"/>
          <w:szCs w:val="24"/>
          <w:lang w:val="hr-HR"/>
        </w:rPr>
      </w:pPr>
      <w:r>
        <w:rPr>
          <w:sz w:val="24"/>
          <w:szCs w:val="24"/>
          <w:lang w:val="hr-HR"/>
        </w:rPr>
        <w:t>Na slici 3.1</w:t>
      </w:r>
      <w:r w:rsidR="0001468C">
        <w:rPr>
          <w:sz w:val="24"/>
          <w:szCs w:val="24"/>
          <w:lang w:val="hr-HR"/>
        </w:rPr>
        <w:t xml:space="preserve">. </w:t>
      </w:r>
      <w:r w:rsidR="001B2DDC">
        <w:rPr>
          <w:sz w:val="24"/>
          <w:szCs w:val="24"/>
          <w:lang w:val="hr-HR"/>
        </w:rPr>
        <w:t xml:space="preserve">imamo </w:t>
      </w:r>
      <w:r w:rsidR="0001468C">
        <w:rPr>
          <w:sz w:val="24"/>
          <w:szCs w:val="24"/>
          <w:lang w:val="hr-HR"/>
        </w:rPr>
        <w:t>prikazan</w:t>
      </w:r>
      <w:r w:rsidR="001B2DDC">
        <w:rPr>
          <w:sz w:val="24"/>
          <w:szCs w:val="24"/>
          <w:lang w:val="hr-HR"/>
        </w:rPr>
        <w:t xml:space="preserve"> </w:t>
      </w:r>
      <w:r w:rsidR="0001468C">
        <w:rPr>
          <w:sz w:val="24"/>
          <w:szCs w:val="24"/>
          <w:lang w:val="hr-HR"/>
        </w:rPr>
        <w:t xml:space="preserve">dijagram toka. </w:t>
      </w:r>
      <w:r w:rsidR="001B2DDC">
        <w:rPr>
          <w:sz w:val="24"/>
          <w:szCs w:val="24"/>
          <w:lang w:val="hr-HR"/>
        </w:rPr>
        <w:t>Nakon pokretanja aplikacije, na početnom zaslonu se nalaze četiri moguće različite radnje koje korisnik može izabrati. Prilikom odabira Moj dan… moći ćemo unijeti svoj zapis o danu tj. naslov koji želimo za taj dan i sadržaj koji predstavlja opis toga dana. Ako je korisnik sve un</w:t>
      </w:r>
      <w:r w:rsidR="00DE00E7">
        <w:rPr>
          <w:sz w:val="24"/>
          <w:szCs w:val="24"/>
          <w:lang w:val="hr-HR"/>
        </w:rPr>
        <w:t>io što je bilo potrebno, može spremiti zapis</w:t>
      </w:r>
      <w:r w:rsidR="001B2DDC">
        <w:rPr>
          <w:sz w:val="24"/>
          <w:szCs w:val="24"/>
          <w:lang w:val="hr-HR"/>
        </w:rPr>
        <w:t xml:space="preserve"> </w:t>
      </w:r>
      <w:r w:rsidR="00DE00E7">
        <w:rPr>
          <w:sz w:val="24"/>
          <w:szCs w:val="24"/>
          <w:lang w:val="hr-HR"/>
        </w:rPr>
        <w:t xml:space="preserve">klikom na tipku Spremi. Pritiskom tipke Spremi automatski nam je otvara zaslon gdje se nalazi i novi i stari zapisi. Ukoliko korisnika zanima neki određeni dan može to učiniti pritiskom na taj dan i otvoriti će mu se zaslon s detaljima o tome danu(prikazat će se datum, naslov i sadržaj).  Sličan postupak je kod Moji prošli dani, odabirom Moji prošli dani odmah se prikazuju liste svih zapisa, pritiskom na određeni zapis </w:t>
      </w:r>
      <w:r w:rsidR="00DE00E7">
        <w:rPr>
          <w:sz w:val="24"/>
          <w:szCs w:val="24"/>
          <w:lang w:val="hr-HR"/>
        </w:rPr>
        <w:lastRenderedPageBreak/>
        <w:t>dobivamo detalje tog zapisa. Prilikom odabira „Kako se nositi s određenim situacijama?“, korisniku se na zaslonu pokazuje velika količina teksta za čitanje – opis i savjeti kako se nositi s određenim psihičkim problemima. I zadnja moguća radnja koju korisnik može odabrati je „Glazbeni kutak“, odabirom se otvara zaslon koji ima šest tipki sa šest različitih emocija</w:t>
      </w:r>
      <w:r w:rsidR="00F46D7F">
        <w:rPr>
          <w:sz w:val="24"/>
          <w:szCs w:val="24"/>
          <w:lang w:val="hr-HR"/>
        </w:rPr>
        <w:t>. Odabirom određene tipke(emocije) se pokreće prigodna pjesma za određenu emociju.</w:t>
      </w:r>
    </w:p>
    <w:p w14:paraId="5D7AA1DE" w14:textId="45B79861" w:rsidR="00913B1E" w:rsidRDefault="00913B1E" w:rsidP="0001468C">
      <w:pPr>
        <w:spacing w:line="360" w:lineRule="auto"/>
        <w:jc w:val="both"/>
        <w:rPr>
          <w:sz w:val="24"/>
          <w:szCs w:val="24"/>
          <w:lang w:val="hr-HR"/>
        </w:rPr>
      </w:pPr>
    </w:p>
    <w:p w14:paraId="2F5DAD10" w14:textId="1A1372BE" w:rsidR="00913B1E" w:rsidRDefault="00913B1E" w:rsidP="00913B1E">
      <w:pPr>
        <w:spacing w:line="360" w:lineRule="auto"/>
        <w:jc w:val="center"/>
        <w:rPr>
          <w:b/>
          <w:bCs/>
          <w:sz w:val="24"/>
          <w:szCs w:val="24"/>
          <w:lang w:val="hr-HR"/>
        </w:rPr>
      </w:pPr>
      <w:r w:rsidRPr="00913B1E">
        <w:rPr>
          <w:sz w:val="24"/>
          <w:szCs w:val="24"/>
          <w:lang w:val="hr-HR"/>
        </w:rPr>
        <w:drawing>
          <wp:inline distT="0" distB="0" distL="0" distR="0" wp14:anchorId="51810240" wp14:editId="5D403B46">
            <wp:extent cx="4458086" cy="4054191"/>
            <wp:effectExtent l="0" t="0" r="0" b="3810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hr-HR"/>
        </w:rPr>
        <w:br/>
      </w:r>
      <w:r w:rsidRPr="00913B1E">
        <w:rPr>
          <w:b/>
          <w:bCs/>
          <w:sz w:val="24"/>
          <w:szCs w:val="24"/>
          <w:lang w:val="hr-HR"/>
        </w:rPr>
        <w:t>Slika 3.2. Model aplikacije</w:t>
      </w:r>
    </w:p>
    <w:p w14:paraId="7725A52F" w14:textId="197053A9" w:rsidR="00913B1E" w:rsidRDefault="00913B1E" w:rsidP="00913B1E">
      <w:pPr>
        <w:spacing w:line="360" w:lineRule="auto"/>
        <w:jc w:val="both"/>
        <w:rPr>
          <w:b/>
          <w:bCs/>
          <w:sz w:val="24"/>
          <w:szCs w:val="24"/>
          <w:lang w:val="hr-HR"/>
        </w:rPr>
      </w:pPr>
    </w:p>
    <w:p w14:paraId="0546452D" w14:textId="20751F37" w:rsidR="00913B1E" w:rsidRPr="00913B1E" w:rsidRDefault="00913B1E" w:rsidP="00913B1E">
      <w:pPr>
        <w:spacing w:line="360" w:lineRule="auto"/>
        <w:jc w:val="both"/>
        <w:rPr>
          <w:sz w:val="24"/>
          <w:szCs w:val="24"/>
          <w:lang w:val="hr-HR"/>
        </w:rPr>
      </w:pPr>
      <w:r>
        <w:rPr>
          <w:sz w:val="24"/>
          <w:szCs w:val="24"/>
          <w:lang w:val="hr-HR"/>
        </w:rPr>
        <w:t>Slika 3.2. prikazuje model aplikacije</w:t>
      </w:r>
      <w:r w:rsidR="002A5FCF">
        <w:rPr>
          <w:sz w:val="24"/>
          <w:szCs w:val="24"/>
          <w:lang w:val="hr-HR"/>
        </w:rPr>
        <w:t xml:space="preserve">, gdje vidimo kako će svaki pojedini zapis sadržavati naslov, sadržaj, datum i svoj ID. Kako bi sve to spremili </w:t>
      </w:r>
      <w:r w:rsidR="00072A87">
        <w:rPr>
          <w:sz w:val="24"/>
          <w:szCs w:val="24"/>
          <w:lang w:val="hr-HR"/>
        </w:rPr>
        <w:t>korištena je</w:t>
      </w:r>
      <w:r w:rsidR="004231C2">
        <w:rPr>
          <w:sz w:val="24"/>
          <w:szCs w:val="24"/>
          <w:lang w:val="hr-HR"/>
        </w:rPr>
        <w:t xml:space="preserve"> Room </w:t>
      </w:r>
      <w:proofErr w:type="spellStart"/>
      <w:r w:rsidR="004231C2">
        <w:rPr>
          <w:sz w:val="24"/>
          <w:szCs w:val="24"/>
          <w:lang w:val="hr-HR"/>
        </w:rPr>
        <w:t>Database</w:t>
      </w:r>
      <w:proofErr w:type="spellEnd"/>
      <w:r w:rsidR="004231C2">
        <w:rPr>
          <w:sz w:val="24"/>
          <w:szCs w:val="24"/>
          <w:lang w:val="hr-HR"/>
        </w:rPr>
        <w:t>.</w:t>
      </w:r>
    </w:p>
    <w:p w14:paraId="771920B9" w14:textId="77777777" w:rsidR="00DE00E7" w:rsidRDefault="00DE00E7" w:rsidP="0001468C">
      <w:pPr>
        <w:spacing w:line="360" w:lineRule="auto"/>
        <w:jc w:val="both"/>
        <w:rPr>
          <w:sz w:val="24"/>
          <w:szCs w:val="24"/>
          <w:lang w:val="hr-HR"/>
        </w:rPr>
      </w:pPr>
    </w:p>
    <w:p w14:paraId="71312010" w14:textId="77777777" w:rsidR="00DE00E7" w:rsidRDefault="00DE00E7" w:rsidP="0001468C">
      <w:pPr>
        <w:spacing w:line="360" w:lineRule="auto"/>
        <w:jc w:val="both"/>
        <w:rPr>
          <w:sz w:val="24"/>
          <w:szCs w:val="24"/>
          <w:lang w:val="hr-HR"/>
        </w:rPr>
      </w:pPr>
    </w:p>
    <w:p w14:paraId="61700939" w14:textId="33E65C33" w:rsidR="00F46D7F" w:rsidRDefault="00F46D7F">
      <w:pPr>
        <w:widowControl/>
        <w:spacing w:line="240" w:lineRule="auto"/>
        <w:rPr>
          <w:sz w:val="24"/>
          <w:szCs w:val="24"/>
          <w:lang w:val="hr-HR"/>
        </w:rPr>
      </w:pPr>
      <w:r>
        <w:rPr>
          <w:sz w:val="24"/>
          <w:szCs w:val="24"/>
          <w:lang w:val="hr-HR"/>
        </w:rPr>
        <w:br w:type="page"/>
      </w:r>
    </w:p>
    <w:p w14:paraId="276BE653" w14:textId="77777777" w:rsidR="00D001E7" w:rsidRPr="0046343C" w:rsidRDefault="00D001E7" w:rsidP="0046343C">
      <w:pPr>
        <w:rPr>
          <w:lang w:val="hr-HR"/>
        </w:rPr>
      </w:pPr>
    </w:p>
    <w:p w14:paraId="221EAC05" w14:textId="77777777" w:rsidR="00F86078" w:rsidRPr="0046343C" w:rsidRDefault="004A241F" w:rsidP="0046343C">
      <w:pPr>
        <w:pStyle w:val="Naslov1"/>
        <w:spacing w:before="0" w:after="240" w:line="360" w:lineRule="auto"/>
        <w:rPr>
          <w:rFonts w:ascii="Times New Roman" w:hAnsi="Times New Roman"/>
          <w:sz w:val="32"/>
          <w:szCs w:val="32"/>
          <w:lang w:val="hr-HR"/>
        </w:rPr>
      </w:pPr>
      <w:bookmarkStart w:id="20" w:name="_Toc482891142"/>
      <w:bookmarkStart w:id="21" w:name="_Toc107253462"/>
      <w:r>
        <w:rPr>
          <w:rFonts w:ascii="Times New Roman" w:hAnsi="Times New Roman"/>
          <w:sz w:val="32"/>
          <w:szCs w:val="32"/>
          <w:lang w:val="hr-HR"/>
        </w:rPr>
        <w:t>TEHNIČKE ZNAČAJKE</w:t>
      </w:r>
      <w:bookmarkEnd w:id="20"/>
      <w:bookmarkEnd w:id="21"/>
    </w:p>
    <w:p w14:paraId="0DBA0D44" w14:textId="77777777" w:rsidR="002E3876" w:rsidRPr="004210B0" w:rsidRDefault="002E3876" w:rsidP="004210B0">
      <w:pPr>
        <w:pStyle w:val="Naslov2"/>
        <w:spacing w:before="0" w:after="240" w:line="360" w:lineRule="auto"/>
        <w:rPr>
          <w:rFonts w:ascii="Times New Roman" w:hAnsi="Times New Roman"/>
          <w:sz w:val="28"/>
          <w:szCs w:val="28"/>
          <w:lang w:val="hr-HR"/>
        </w:rPr>
      </w:pPr>
      <w:bookmarkStart w:id="22" w:name="_Toc343997050"/>
      <w:bookmarkStart w:id="23" w:name="_Toc482891143"/>
      <w:bookmarkStart w:id="24" w:name="_Toc107253463"/>
      <w:r w:rsidRPr="004210B0">
        <w:rPr>
          <w:rFonts w:ascii="Times New Roman" w:hAnsi="Times New Roman"/>
          <w:sz w:val="28"/>
          <w:szCs w:val="28"/>
          <w:lang w:val="hr-HR"/>
        </w:rPr>
        <w:t>Korištene tehnologije</w:t>
      </w:r>
      <w:bookmarkEnd w:id="22"/>
      <w:bookmarkEnd w:id="23"/>
      <w:bookmarkEnd w:id="24"/>
    </w:p>
    <w:p w14:paraId="30764207" w14:textId="483B3FD8" w:rsidR="004174DF" w:rsidRDefault="00F46D7F" w:rsidP="00CB1BCE">
      <w:pPr>
        <w:spacing w:line="360" w:lineRule="auto"/>
        <w:jc w:val="both"/>
        <w:rPr>
          <w:sz w:val="24"/>
          <w:szCs w:val="24"/>
          <w:lang w:val="hr-HR"/>
        </w:rPr>
      </w:pPr>
      <w:r>
        <w:rPr>
          <w:sz w:val="24"/>
          <w:szCs w:val="24"/>
          <w:lang w:val="hr-HR"/>
        </w:rPr>
        <w:t xml:space="preserve">Aplikacija koja je u prethodnim poglavljima opisana je Android aplikacija koja je razvijena u Android Studio razvojnom okruženju. Aplikacija je razvijena u programskom jeziku </w:t>
      </w:r>
      <w:proofErr w:type="spellStart"/>
      <w:r>
        <w:rPr>
          <w:sz w:val="24"/>
          <w:szCs w:val="24"/>
          <w:lang w:val="hr-HR"/>
        </w:rPr>
        <w:t>Kotlin</w:t>
      </w:r>
      <w:proofErr w:type="spellEnd"/>
      <w:r>
        <w:rPr>
          <w:sz w:val="24"/>
          <w:szCs w:val="24"/>
          <w:lang w:val="hr-HR"/>
        </w:rPr>
        <w:t>.</w:t>
      </w:r>
      <w:r w:rsidR="00E066B2">
        <w:rPr>
          <w:sz w:val="24"/>
          <w:szCs w:val="24"/>
          <w:lang w:val="hr-HR"/>
        </w:rPr>
        <w:t xml:space="preserve"> U aplikaciji je korišten Room </w:t>
      </w:r>
      <w:proofErr w:type="spellStart"/>
      <w:r w:rsidR="008033CC">
        <w:rPr>
          <w:sz w:val="24"/>
          <w:szCs w:val="24"/>
          <w:lang w:val="hr-HR"/>
        </w:rPr>
        <w:t>Database</w:t>
      </w:r>
      <w:proofErr w:type="spellEnd"/>
      <w:r w:rsidR="008033CC">
        <w:rPr>
          <w:sz w:val="24"/>
          <w:szCs w:val="24"/>
          <w:lang w:val="hr-HR"/>
        </w:rPr>
        <w:t>( za spremanje podataka iz zapisa – ID, naslov, sadržaj, datum)</w:t>
      </w:r>
      <w:r w:rsidR="005D6921">
        <w:rPr>
          <w:sz w:val="24"/>
          <w:szCs w:val="24"/>
          <w:lang w:val="hr-HR"/>
        </w:rPr>
        <w:t xml:space="preserve"> i </w:t>
      </w:r>
      <w:proofErr w:type="spellStart"/>
      <w:r w:rsidR="005D6921">
        <w:rPr>
          <w:sz w:val="24"/>
          <w:szCs w:val="24"/>
          <w:lang w:val="hr-HR"/>
        </w:rPr>
        <w:t>Soundpool</w:t>
      </w:r>
      <w:proofErr w:type="spellEnd"/>
      <w:r w:rsidR="00072A87">
        <w:rPr>
          <w:sz w:val="24"/>
          <w:szCs w:val="24"/>
          <w:lang w:val="hr-HR"/>
        </w:rPr>
        <w:t xml:space="preserve"> </w:t>
      </w:r>
      <w:r w:rsidR="005D6921">
        <w:rPr>
          <w:sz w:val="24"/>
          <w:szCs w:val="24"/>
          <w:lang w:val="hr-HR"/>
        </w:rPr>
        <w:t>(zbirka zvučnih uzoraka</w:t>
      </w:r>
      <w:r w:rsidR="00CB1BCE">
        <w:rPr>
          <w:sz w:val="24"/>
          <w:szCs w:val="24"/>
          <w:lang w:val="hr-HR"/>
        </w:rPr>
        <w:t>, korištena za emocije</w:t>
      </w:r>
      <w:r w:rsidR="005D6921">
        <w:rPr>
          <w:sz w:val="24"/>
          <w:szCs w:val="24"/>
          <w:lang w:val="hr-HR"/>
        </w:rPr>
        <w:t>)</w:t>
      </w:r>
      <w:r w:rsidR="004174DF">
        <w:rPr>
          <w:sz w:val="24"/>
          <w:szCs w:val="24"/>
          <w:lang w:val="hr-HR"/>
        </w:rPr>
        <w:br w:type="page"/>
      </w:r>
    </w:p>
    <w:p w14:paraId="43CFD12C" w14:textId="77777777" w:rsidR="00926C1A" w:rsidRPr="004F6C4B" w:rsidRDefault="004F6C4B" w:rsidP="00926C1A">
      <w:pPr>
        <w:pStyle w:val="Naslov1"/>
        <w:spacing w:before="0" w:after="240" w:line="360" w:lineRule="auto"/>
        <w:rPr>
          <w:rFonts w:ascii="Times New Roman" w:hAnsi="Times New Roman"/>
          <w:sz w:val="32"/>
          <w:szCs w:val="32"/>
          <w:lang w:val="hr-HR"/>
        </w:rPr>
      </w:pPr>
      <w:bookmarkStart w:id="25" w:name="_Toc482891144"/>
      <w:bookmarkStart w:id="26" w:name="_Toc107253464"/>
      <w:r w:rsidRPr="004F6C4B">
        <w:rPr>
          <w:rFonts w:ascii="Times New Roman" w:hAnsi="Times New Roman"/>
          <w:sz w:val="32"/>
          <w:szCs w:val="32"/>
          <w:lang w:val="hr-HR"/>
        </w:rPr>
        <w:lastRenderedPageBreak/>
        <w:t>UPUTE ZA KORIŠTENJE</w:t>
      </w:r>
      <w:bookmarkEnd w:id="25"/>
      <w:bookmarkEnd w:id="26"/>
    </w:p>
    <w:p w14:paraId="16985B88" w14:textId="370E1563" w:rsidR="008D229B" w:rsidRDefault="00CB1BCE" w:rsidP="00956915">
      <w:pPr>
        <w:pStyle w:val="Odlomakpopisa"/>
        <w:numPr>
          <w:ilvl w:val="0"/>
          <w:numId w:val="37"/>
        </w:numPr>
        <w:spacing w:line="360" w:lineRule="auto"/>
        <w:rPr>
          <w:sz w:val="24"/>
          <w:szCs w:val="24"/>
          <w:lang w:val="hr-HR"/>
        </w:rPr>
      </w:pPr>
      <w:r>
        <w:rPr>
          <w:sz w:val="24"/>
          <w:szCs w:val="24"/>
          <w:lang w:val="hr-HR"/>
        </w:rPr>
        <w:t>Nakon pokretanja aplikacije korisniku se prikaze početni zaslon.</w:t>
      </w:r>
    </w:p>
    <w:p w14:paraId="6DFC1C03" w14:textId="1B1CCC37" w:rsidR="00956915" w:rsidRDefault="00CB1BCE" w:rsidP="00956915">
      <w:pPr>
        <w:spacing w:line="360" w:lineRule="auto"/>
        <w:jc w:val="center"/>
        <w:rPr>
          <w:sz w:val="24"/>
          <w:szCs w:val="24"/>
          <w:lang w:val="hr-HR"/>
        </w:rPr>
      </w:pPr>
      <w:r w:rsidRPr="00CB1BCE">
        <w:rPr>
          <w:noProof/>
          <w:sz w:val="24"/>
          <w:szCs w:val="24"/>
          <w:lang w:val="hr-HR"/>
        </w:rPr>
        <w:drawing>
          <wp:inline distT="0" distB="0" distL="0" distR="0" wp14:anchorId="3AD31C71" wp14:editId="60D42929">
            <wp:extent cx="2053590" cy="4549341"/>
            <wp:effectExtent l="133350" t="76200" r="80010" b="137160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8525" cy="456027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7BCB9459" w14:textId="77777777" w:rsidR="008158CA" w:rsidRDefault="008158CA" w:rsidP="00956915">
      <w:pPr>
        <w:spacing w:line="360" w:lineRule="auto"/>
        <w:jc w:val="center"/>
        <w:rPr>
          <w:b/>
          <w:lang w:val="hr-HR"/>
        </w:rPr>
      </w:pPr>
      <w:r w:rsidRPr="002A0B72">
        <w:rPr>
          <w:b/>
          <w:lang w:val="hr-HR"/>
        </w:rPr>
        <w:t>Slika 5.1.</w:t>
      </w:r>
      <w:r w:rsidR="002A0B72" w:rsidRPr="002A0B72">
        <w:rPr>
          <w:b/>
          <w:lang w:val="hr-HR"/>
        </w:rPr>
        <w:t xml:space="preserve"> Izgled početnog zaslona aplikacije</w:t>
      </w:r>
    </w:p>
    <w:p w14:paraId="4C0724E0" w14:textId="77777777" w:rsidR="002A0B72" w:rsidRPr="002A0B72" w:rsidRDefault="002A0B72" w:rsidP="00956915">
      <w:pPr>
        <w:spacing w:line="360" w:lineRule="auto"/>
        <w:jc w:val="center"/>
        <w:rPr>
          <w:b/>
          <w:lang w:val="hr-HR"/>
        </w:rPr>
      </w:pPr>
    </w:p>
    <w:p w14:paraId="491E79AB" w14:textId="292848A5" w:rsidR="008D229B" w:rsidRPr="00DC525F" w:rsidRDefault="008D229B" w:rsidP="00DC525F">
      <w:pPr>
        <w:pStyle w:val="Odlomakpopisa"/>
        <w:numPr>
          <w:ilvl w:val="0"/>
          <w:numId w:val="37"/>
        </w:numPr>
        <w:spacing w:line="360" w:lineRule="auto"/>
        <w:rPr>
          <w:sz w:val="24"/>
          <w:szCs w:val="24"/>
          <w:lang w:val="hr-HR"/>
        </w:rPr>
      </w:pPr>
      <w:r w:rsidRPr="00DC525F">
        <w:rPr>
          <w:sz w:val="24"/>
          <w:szCs w:val="24"/>
          <w:lang w:val="hr-HR"/>
        </w:rPr>
        <w:t xml:space="preserve">Korisnik </w:t>
      </w:r>
      <w:r w:rsidR="009843A4">
        <w:rPr>
          <w:sz w:val="24"/>
          <w:szCs w:val="24"/>
          <w:lang w:val="hr-HR"/>
        </w:rPr>
        <w:t xml:space="preserve">nakon </w:t>
      </w:r>
      <w:r w:rsidR="008158CA" w:rsidRPr="00DC525F">
        <w:rPr>
          <w:sz w:val="24"/>
          <w:szCs w:val="24"/>
          <w:lang w:val="hr-HR"/>
        </w:rPr>
        <w:t>odabir</w:t>
      </w:r>
      <w:r w:rsidR="009843A4">
        <w:rPr>
          <w:sz w:val="24"/>
          <w:szCs w:val="24"/>
          <w:lang w:val="hr-HR"/>
        </w:rPr>
        <w:t>a</w:t>
      </w:r>
      <w:r w:rsidR="008158CA" w:rsidRPr="00DC525F">
        <w:rPr>
          <w:sz w:val="24"/>
          <w:szCs w:val="24"/>
          <w:lang w:val="hr-HR"/>
        </w:rPr>
        <w:t xml:space="preserve"> određen</w:t>
      </w:r>
      <w:r w:rsidR="009843A4">
        <w:rPr>
          <w:sz w:val="24"/>
          <w:szCs w:val="24"/>
          <w:lang w:val="hr-HR"/>
        </w:rPr>
        <w:t>og</w:t>
      </w:r>
      <w:r w:rsidR="00CB1BCE">
        <w:rPr>
          <w:sz w:val="24"/>
          <w:szCs w:val="24"/>
          <w:lang w:val="hr-HR"/>
        </w:rPr>
        <w:t xml:space="preserve"> gumb</w:t>
      </w:r>
      <w:r w:rsidR="009843A4">
        <w:rPr>
          <w:sz w:val="24"/>
          <w:szCs w:val="24"/>
          <w:lang w:val="hr-HR"/>
        </w:rPr>
        <w:t>a dobijemo ove zaslone</w:t>
      </w:r>
    </w:p>
    <w:p w14:paraId="312E7C39" w14:textId="525F8BA0" w:rsidR="00DC525F" w:rsidRDefault="00CB1BCE" w:rsidP="00DC525F">
      <w:pPr>
        <w:spacing w:line="360" w:lineRule="auto"/>
        <w:jc w:val="center"/>
        <w:rPr>
          <w:sz w:val="24"/>
          <w:szCs w:val="24"/>
          <w:lang w:val="hr-HR"/>
        </w:rPr>
      </w:pPr>
      <w:r w:rsidRPr="00CB1BCE">
        <w:rPr>
          <w:noProof/>
          <w:sz w:val="24"/>
          <w:szCs w:val="24"/>
          <w:lang w:val="hr-HR"/>
        </w:rPr>
        <w:lastRenderedPageBreak/>
        <w:drawing>
          <wp:inline distT="0" distB="0" distL="0" distR="0" wp14:anchorId="3DAB6A7D" wp14:editId="2235F78B">
            <wp:extent cx="1739121" cy="3825240"/>
            <wp:effectExtent l="133350" t="76200" r="71120" b="137160"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40903" cy="382915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hr-HR"/>
        </w:rPr>
        <w:t xml:space="preserve"> </w:t>
      </w:r>
      <w:r w:rsidRPr="00CB1BCE">
        <w:rPr>
          <w:noProof/>
          <w:sz w:val="24"/>
          <w:szCs w:val="24"/>
          <w:lang w:val="hr-HR"/>
        </w:rPr>
        <w:drawing>
          <wp:inline distT="0" distB="0" distL="0" distR="0" wp14:anchorId="3BA138C6" wp14:editId="3004F7E2">
            <wp:extent cx="1764030" cy="3849932"/>
            <wp:effectExtent l="133350" t="76200" r="83820" b="132080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71238" cy="3865662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67C4E9E" w14:textId="5019E2E6" w:rsidR="00CB1BCE" w:rsidRDefault="00CB1BCE" w:rsidP="00DC525F">
      <w:pPr>
        <w:spacing w:line="360" w:lineRule="auto"/>
        <w:jc w:val="center"/>
        <w:rPr>
          <w:sz w:val="24"/>
          <w:szCs w:val="24"/>
          <w:lang w:val="hr-HR"/>
        </w:rPr>
      </w:pPr>
      <w:r w:rsidRPr="00CB1BCE">
        <w:rPr>
          <w:noProof/>
          <w:sz w:val="24"/>
          <w:szCs w:val="24"/>
          <w:lang w:val="hr-HR"/>
        </w:rPr>
        <w:drawing>
          <wp:inline distT="0" distB="0" distL="0" distR="0" wp14:anchorId="0DA2BE19" wp14:editId="2E5013EA">
            <wp:extent cx="1631507" cy="3573780"/>
            <wp:effectExtent l="133350" t="76200" r="83185" b="140970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33799" cy="3578801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hr-HR"/>
        </w:rPr>
        <w:t xml:space="preserve">  </w:t>
      </w:r>
      <w:r w:rsidRPr="00CB1BCE">
        <w:rPr>
          <w:noProof/>
          <w:sz w:val="24"/>
          <w:szCs w:val="24"/>
          <w:lang w:val="hr-HR"/>
        </w:rPr>
        <w:drawing>
          <wp:inline distT="0" distB="0" distL="0" distR="0" wp14:anchorId="0C226A33" wp14:editId="110BDCE7">
            <wp:extent cx="1607429" cy="3543300"/>
            <wp:effectExtent l="133350" t="76200" r="88265" b="133350"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21610" cy="35745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5F606E26" w14:textId="07EF4060" w:rsidR="00DC525F" w:rsidRPr="002A0B72" w:rsidRDefault="00DC525F" w:rsidP="00DC525F">
      <w:pPr>
        <w:spacing w:line="360" w:lineRule="auto"/>
        <w:jc w:val="center"/>
        <w:rPr>
          <w:b/>
          <w:lang w:val="hr-HR"/>
        </w:rPr>
      </w:pPr>
      <w:r w:rsidRPr="002A0B72">
        <w:rPr>
          <w:b/>
          <w:lang w:val="hr-HR"/>
        </w:rPr>
        <w:t>Slika 5.2. Prikaz mjesta nakon odabira kategorija</w:t>
      </w:r>
    </w:p>
    <w:p w14:paraId="574B0A4B" w14:textId="4003075E" w:rsidR="00621160" w:rsidRPr="00DC525F" w:rsidRDefault="009843A4" w:rsidP="00DC525F">
      <w:pPr>
        <w:pStyle w:val="Odlomakpopisa"/>
        <w:numPr>
          <w:ilvl w:val="0"/>
          <w:numId w:val="37"/>
        </w:numPr>
        <w:spacing w:line="360" w:lineRule="auto"/>
        <w:rPr>
          <w:sz w:val="24"/>
          <w:szCs w:val="24"/>
          <w:lang w:val="hr-HR"/>
        </w:rPr>
      </w:pPr>
      <w:r>
        <w:rPr>
          <w:sz w:val="24"/>
          <w:szCs w:val="24"/>
          <w:lang w:val="hr-HR"/>
        </w:rPr>
        <w:lastRenderedPageBreak/>
        <w:t xml:space="preserve">Korisnik nakon odabira „Moj dan…“  dobiva zaslon s potrebnim unosom naslova zapisa i sadržaj zapisa te tipkom za spremanje. Pritiskom na tipu Spremi </w:t>
      </w:r>
      <w:r w:rsidR="00A81AAF">
        <w:rPr>
          <w:sz w:val="24"/>
          <w:szCs w:val="24"/>
          <w:lang w:val="hr-HR"/>
        </w:rPr>
        <w:t>otvara mu se zaslon sa listom svih spremljenih zapisa. Ako želi, korisnik može pritisnuti određeni dan kao bih ga proučio detaljnije.</w:t>
      </w:r>
    </w:p>
    <w:p w14:paraId="74D6C7D8" w14:textId="030F225C" w:rsidR="00411232" w:rsidRDefault="00A81AAF" w:rsidP="00411232">
      <w:pPr>
        <w:spacing w:line="360" w:lineRule="auto"/>
        <w:jc w:val="center"/>
        <w:rPr>
          <w:sz w:val="24"/>
          <w:szCs w:val="24"/>
          <w:lang w:val="hr-HR"/>
        </w:rPr>
      </w:pPr>
      <w:r w:rsidRPr="00A81AAF">
        <w:rPr>
          <w:noProof/>
          <w:sz w:val="24"/>
          <w:szCs w:val="24"/>
          <w:lang w:val="hr-HR"/>
        </w:rPr>
        <w:drawing>
          <wp:inline distT="0" distB="0" distL="0" distR="0" wp14:anchorId="4C99A749" wp14:editId="4AA4113C">
            <wp:extent cx="1718310" cy="3968828"/>
            <wp:effectExtent l="133350" t="76200" r="72390" b="127000"/>
            <wp:docPr id="18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22795" cy="397918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Pr="00A81AAF">
        <w:rPr>
          <w:noProof/>
          <w:sz w:val="24"/>
          <w:szCs w:val="24"/>
          <w:lang w:val="hr-HR"/>
        </w:rPr>
        <w:drawing>
          <wp:inline distT="0" distB="0" distL="0" distR="0" wp14:anchorId="087BFCEE" wp14:editId="44C5D8F6">
            <wp:extent cx="1664970" cy="4016917"/>
            <wp:effectExtent l="133350" t="76200" r="87630" b="136525"/>
            <wp:docPr id="23" name="Sl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72538" cy="403517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Pr="00A81AAF">
        <w:rPr>
          <w:noProof/>
          <w:sz w:val="24"/>
          <w:szCs w:val="24"/>
          <w:lang w:val="hr-HR"/>
        </w:rPr>
        <w:drawing>
          <wp:inline distT="0" distB="0" distL="0" distR="0" wp14:anchorId="243D6D03" wp14:editId="530BBDB8">
            <wp:extent cx="1725930" cy="4013034"/>
            <wp:effectExtent l="133350" t="76200" r="83820" b="140335"/>
            <wp:docPr id="29" name="Sl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1491" cy="4049216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6EBD992F" w14:textId="28C78879" w:rsidR="00411232" w:rsidRPr="007B0779" w:rsidRDefault="00411232" w:rsidP="00411232">
      <w:pPr>
        <w:spacing w:line="360" w:lineRule="auto"/>
        <w:jc w:val="center"/>
        <w:rPr>
          <w:b/>
          <w:lang w:val="hr-HR"/>
        </w:rPr>
      </w:pPr>
      <w:r w:rsidRPr="007B0779">
        <w:rPr>
          <w:b/>
          <w:lang w:val="hr-HR"/>
        </w:rPr>
        <w:t xml:space="preserve">Slika 5.3. </w:t>
      </w:r>
      <w:r w:rsidR="00A81AAF">
        <w:rPr>
          <w:b/>
          <w:lang w:val="hr-HR"/>
        </w:rPr>
        <w:t>Moj dan… unos i spremanje zapisa</w:t>
      </w:r>
    </w:p>
    <w:p w14:paraId="7AAA99AE" w14:textId="77777777" w:rsidR="00411232" w:rsidRPr="00411232" w:rsidRDefault="00411232" w:rsidP="00411232">
      <w:pPr>
        <w:spacing w:line="360" w:lineRule="auto"/>
        <w:jc w:val="center"/>
        <w:rPr>
          <w:b/>
          <w:sz w:val="24"/>
          <w:szCs w:val="24"/>
          <w:lang w:val="hr-HR"/>
        </w:rPr>
      </w:pPr>
    </w:p>
    <w:p w14:paraId="627193BB" w14:textId="0593C322" w:rsidR="00A81AAF" w:rsidRDefault="00844407" w:rsidP="00A81AAF">
      <w:pPr>
        <w:pStyle w:val="Odlomakpopisa"/>
        <w:numPr>
          <w:ilvl w:val="0"/>
          <w:numId w:val="37"/>
        </w:numPr>
        <w:spacing w:line="360" w:lineRule="auto"/>
        <w:rPr>
          <w:sz w:val="24"/>
          <w:szCs w:val="24"/>
          <w:lang w:val="hr-HR"/>
        </w:rPr>
      </w:pPr>
      <w:r w:rsidRPr="00A81AAF">
        <w:rPr>
          <w:sz w:val="24"/>
          <w:szCs w:val="24"/>
          <w:lang w:val="hr-HR"/>
        </w:rPr>
        <w:t xml:space="preserve">Korisnik prilikom odabira </w:t>
      </w:r>
      <w:r w:rsidR="00A81AAF">
        <w:rPr>
          <w:sz w:val="24"/>
          <w:szCs w:val="24"/>
          <w:lang w:val="hr-HR"/>
        </w:rPr>
        <w:t>„Kako se nositi s određenim situacijama?“ dobiva zaslon s velikom količinom teksta koji služi kao mala pomoć u kriznim situacija korisnika</w:t>
      </w:r>
    </w:p>
    <w:p w14:paraId="2DE84930" w14:textId="4C7D8062" w:rsidR="00354968" w:rsidRPr="00A81AAF" w:rsidRDefault="002B1219" w:rsidP="00A81AAF">
      <w:pPr>
        <w:pStyle w:val="Odlomakpopisa"/>
        <w:spacing w:line="360" w:lineRule="auto"/>
        <w:ind w:left="360"/>
        <w:rPr>
          <w:sz w:val="24"/>
          <w:szCs w:val="24"/>
          <w:lang w:val="hr-HR"/>
        </w:rPr>
      </w:pPr>
      <w:r w:rsidRPr="002B1219">
        <w:rPr>
          <w:noProof/>
          <w:sz w:val="24"/>
          <w:szCs w:val="24"/>
          <w:lang w:val="hr-HR"/>
        </w:rPr>
        <w:lastRenderedPageBreak/>
        <w:drawing>
          <wp:inline distT="0" distB="0" distL="0" distR="0" wp14:anchorId="0BD7CA60" wp14:editId="60B2A4CF">
            <wp:extent cx="2010810" cy="4457700"/>
            <wp:effectExtent l="133350" t="76200" r="85090" b="133350"/>
            <wp:docPr id="30" name="Sl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16507" cy="447033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Pr="002B1219">
        <w:rPr>
          <w:noProof/>
        </w:rPr>
        <w:t xml:space="preserve"> </w:t>
      </w:r>
      <w:r w:rsidRPr="002B1219">
        <w:rPr>
          <w:noProof/>
          <w:sz w:val="24"/>
          <w:szCs w:val="24"/>
          <w:lang w:val="hr-HR"/>
        </w:rPr>
        <w:drawing>
          <wp:inline distT="0" distB="0" distL="0" distR="0" wp14:anchorId="27C3083A" wp14:editId="7C982825">
            <wp:extent cx="2045418" cy="4480439"/>
            <wp:effectExtent l="133350" t="76200" r="88265" b="130175"/>
            <wp:docPr id="36" name="Sl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3116" cy="4497302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434C8CFB" w14:textId="5E930FBF" w:rsidR="00731CAC" w:rsidRPr="00C63215" w:rsidRDefault="00731CAC" w:rsidP="00354968">
      <w:pPr>
        <w:spacing w:line="360" w:lineRule="auto"/>
        <w:jc w:val="center"/>
        <w:rPr>
          <w:b/>
          <w:lang w:val="hr-HR"/>
        </w:rPr>
      </w:pPr>
      <w:r w:rsidRPr="00C63215">
        <w:rPr>
          <w:b/>
          <w:lang w:val="hr-HR"/>
        </w:rPr>
        <w:t xml:space="preserve">Slika 5.4. Prikaz </w:t>
      </w:r>
      <w:r w:rsidR="002B1219">
        <w:rPr>
          <w:b/>
          <w:lang w:val="hr-HR"/>
        </w:rPr>
        <w:t>„Kako se nositi s određenim situacijama?“</w:t>
      </w:r>
    </w:p>
    <w:p w14:paraId="6AC94B27" w14:textId="77777777" w:rsidR="00731CAC" w:rsidRPr="00731CAC" w:rsidRDefault="00731CAC" w:rsidP="00354968">
      <w:pPr>
        <w:spacing w:line="360" w:lineRule="auto"/>
        <w:jc w:val="center"/>
        <w:rPr>
          <w:b/>
          <w:sz w:val="24"/>
          <w:szCs w:val="24"/>
          <w:lang w:val="hr-HR"/>
        </w:rPr>
      </w:pPr>
    </w:p>
    <w:p w14:paraId="47550C6E" w14:textId="158BCAB4" w:rsidR="002E1486" w:rsidRDefault="00731CAC" w:rsidP="00731CAC">
      <w:pPr>
        <w:pStyle w:val="Odlomakpopisa"/>
        <w:numPr>
          <w:ilvl w:val="0"/>
          <w:numId w:val="37"/>
        </w:numPr>
        <w:spacing w:line="360" w:lineRule="auto"/>
        <w:rPr>
          <w:sz w:val="24"/>
          <w:szCs w:val="24"/>
          <w:lang w:val="hr-HR"/>
        </w:rPr>
      </w:pPr>
      <w:r w:rsidRPr="00731CAC">
        <w:rPr>
          <w:sz w:val="24"/>
          <w:szCs w:val="24"/>
          <w:lang w:val="hr-HR"/>
        </w:rPr>
        <w:t xml:space="preserve">Korisnik odabirom tipke </w:t>
      </w:r>
      <w:r w:rsidR="002B1219">
        <w:rPr>
          <w:sz w:val="24"/>
          <w:szCs w:val="24"/>
          <w:lang w:val="hr-HR"/>
        </w:rPr>
        <w:t>„Glazbenik kutak“ otvara zaslon koji prikazuje tipke s emocijama. Odabirom određene emocije kreće svirati melodija koja odgovara emociji.</w:t>
      </w:r>
    </w:p>
    <w:p w14:paraId="2EEC16CF" w14:textId="08F1456E" w:rsidR="002B1219" w:rsidRDefault="002B1219" w:rsidP="002B1219">
      <w:pPr>
        <w:pStyle w:val="Odlomakpopisa"/>
        <w:spacing w:line="360" w:lineRule="auto"/>
        <w:ind w:left="360"/>
        <w:jc w:val="center"/>
        <w:rPr>
          <w:b/>
          <w:bCs/>
          <w:sz w:val="24"/>
          <w:szCs w:val="24"/>
          <w:lang w:val="hr-HR"/>
        </w:rPr>
      </w:pPr>
      <w:r w:rsidRPr="002B1219">
        <w:rPr>
          <w:noProof/>
          <w:sz w:val="24"/>
          <w:szCs w:val="24"/>
          <w:lang w:val="hr-HR"/>
        </w:rPr>
        <w:lastRenderedPageBreak/>
        <w:drawing>
          <wp:inline distT="0" distB="0" distL="0" distR="0" wp14:anchorId="71055E6E" wp14:editId="227B0AA0">
            <wp:extent cx="1685511" cy="3703320"/>
            <wp:effectExtent l="133350" t="76200" r="86360" b="125730"/>
            <wp:docPr id="37" name="Sl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93471" cy="3720809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hr-HR"/>
        </w:rPr>
        <w:br/>
      </w:r>
      <w:r w:rsidRPr="002B1219">
        <w:rPr>
          <w:b/>
          <w:bCs/>
          <w:sz w:val="24"/>
          <w:szCs w:val="24"/>
          <w:lang w:val="hr-HR"/>
        </w:rPr>
        <w:t xml:space="preserve">Slika 5.5. Prikaz „Glazbenog kutka“ </w:t>
      </w:r>
    </w:p>
    <w:p w14:paraId="2B014502" w14:textId="77777777" w:rsidR="002B1219" w:rsidRPr="002B1219" w:rsidRDefault="002B1219" w:rsidP="002B1219">
      <w:pPr>
        <w:pStyle w:val="Odlomakpopisa"/>
        <w:spacing w:line="360" w:lineRule="auto"/>
        <w:ind w:left="360"/>
        <w:jc w:val="center"/>
        <w:rPr>
          <w:b/>
          <w:bCs/>
          <w:sz w:val="24"/>
          <w:szCs w:val="24"/>
          <w:lang w:val="hr-HR"/>
        </w:rPr>
      </w:pPr>
    </w:p>
    <w:p w14:paraId="792694BD" w14:textId="719AE74C" w:rsidR="00FB24C3" w:rsidRDefault="00D368DC" w:rsidP="00D368DC">
      <w:pPr>
        <w:pStyle w:val="Odlomakpopisa"/>
        <w:widowControl/>
        <w:numPr>
          <w:ilvl w:val="0"/>
          <w:numId w:val="37"/>
        </w:numPr>
        <w:spacing w:line="360" w:lineRule="auto"/>
        <w:rPr>
          <w:sz w:val="24"/>
          <w:szCs w:val="24"/>
          <w:lang w:val="hr-HR"/>
        </w:rPr>
      </w:pPr>
      <w:r>
        <w:rPr>
          <w:sz w:val="24"/>
          <w:szCs w:val="24"/>
          <w:lang w:val="hr-HR"/>
        </w:rPr>
        <w:t xml:space="preserve">Korisnik </w:t>
      </w:r>
      <w:r w:rsidR="002B1219">
        <w:rPr>
          <w:sz w:val="24"/>
          <w:szCs w:val="24"/>
          <w:lang w:val="hr-HR"/>
        </w:rPr>
        <w:t>nakon odabira „Moji prošli dani“ vidi listu svih dosadašnjih zapisa. Pritiskom na bilo koji zapis se otvaraju detalji o tom datumu. Dužim pritiskom na neki zapis, bude obrisan.</w:t>
      </w:r>
    </w:p>
    <w:p w14:paraId="58251896" w14:textId="06BD4428" w:rsidR="00D368DC" w:rsidRDefault="002B1219" w:rsidP="00D368DC">
      <w:pPr>
        <w:widowControl/>
        <w:spacing w:line="360" w:lineRule="auto"/>
        <w:jc w:val="center"/>
        <w:rPr>
          <w:sz w:val="24"/>
          <w:szCs w:val="24"/>
          <w:lang w:val="hr-HR"/>
        </w:rPr>
      </w:pPr>
      <w:r w:rsidRPr="002B1219">
        <w:rPr>
          <w:noProof/>
          <w:sz w:val="24"/>
          <w:szCs w:val="24"/>
          <w:lang w:val="hr-HR"/>
        </w:rPr>
        <w:lastRenderedPageBreak/>
        <w:drawing>
          <wp:inline distT="0" distB="0" distL="0" distR="0" wp14:anchorId="23EFA477" wp14:editId="5513C80E">
            <wp:extent cx="1821796" cy="4015740"/>
            <wp:effectExtent l="133350" t="76200" r="83820" b="137160"/>
            <wp:docPr id="38" name="Slik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8523" cy="4030569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Pr="002B1219">
        <w:rPr>
          <w:noProof/>
        </w:rPr>
        <w:t xml:space="preserve"> </w:t>
      </w:r>
      <w:r w:rsidRPr="002B1219">
        <w:rPr>
          <w:noProof/>
          <w:sz w:val="24"/>
          <w:szCs w:val="24"/>
          <w:lang w:val="hr-HR"/>
        </w:rPr>
        <w:drawing>
          <wp:inline distT="0" distB="0" distL="0" distR="0" wp14:anchorId="37C6B028" wp14:editId="4F2DAAA4">
            <wp:extent cx="1821537" cy="4015262"/>
            <wp:effectExtent l="133350" t="76200" r="83820" b="137795"/>
            <wp:docPr id="39" name="Slik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28740" cy="4031141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222D0B22" w14:textId="492B54F2" w:rsidR="00D368DC" w:rsidRPr="00C43132" w:rsidRDefault="00D368DC" w:rsidP="00D368DC">
      <w:pPr>
        <w:widowControl/>
        <w:spacing w:line="360" w:lineRule="auto"/>
        <w:jc w:val="center"/>
        <w:rPr>
          <w:b/>
          <w:lang w:val="hr-HR"/>
        </w:rPr>
      </w:pPr>
      <w:r w:rsidRPr="00C43132">
        <w:rPr>
          <w:b/>
          <w:lang w:val="hr-HR"/>
        </w:rPr>
        <w:t xml:space="preserve">Slika 5.6. Izgled </w:t>
      </w:r>
      <w:r w:rsidR="002B1219">
        <w:rPr>
          <w:b/>
          <w:lang w:val="hr-HR"/>
        </w:rPr>
        <w:t>„Moji prošli dani“ i detalji odabranog datuma</w:t>
      </w:r>
    </w:p>
    <w:p w14:paraId="3510EC9F" w14:textId="77777777" w:rsidR="00D368DC" w:rsidRDefault="00D368DC" w:rsidP="00D368DC">
      <w:pPr>
        <w:widowControl/>
        <w:spacing w:line="360" w:lineRule="auto"/>
        <w:jc w:val="center"/>
        <w:rPr>
          <w:b/>
          <w:sz w:val="24"/>
          <w:szCs w:val="24"/>
          <w:lang w:val="hr-HR"/>
        </w:rPr>
      </w:pPr>
    </w:p>
    <w:p w14:paraId="23FADE05" w14:textId="5EA84C1D" w:rsidR="00FE5D73" w:rsidRDefault="00FE5D73" w:rsidP="00FE5D73">
      <w:pPr>
        <w:widowControl/>
        <w:spacing w:line="360" w:lineRule="auto"/>
        <w:jc w:val="center"/>
        <w:rPr>
          <w:sz w:val="24"/>
          <w:szCs w:val="24"/>
          <w:lang w:val="hr-HR"/>
        </w:rPr>
      </w:pPr>
    </w:p>
    <w:p w14:paraId="0F1B4A14" w14:textId="797CD7F6" w:rsidR="00C672CF" w:rsidRDefault="00C672CF" w:rsidP="0036559D">
      <w:pPr>
        <w:widowControl/>
        <w:spacing w:line="360" w:lineRule="auto"/>
        <w:jc w:val="center"/>
        <w:rPr>
          <w:sz w:val="24"/>
          <w:szCs w:val="24"/>
          <w:lang w:val="hr-HR"/>
        </w:rPr>
      </w:pPr>
    </w:p>
    <w:p w14:paraId="017A5F6E" w14:textId="35CE71F5" w:rsidR="004A10EE" w:rsidRDefault="004A10EE" w:rsidP="00E93D38">
      <w:pPr>
        <w:widowControl/>
        <w:spacing w:line="360" w:lineRule="auto"/>
        <w:jc w:val="center"/>
        <w:rPr>
          <w:b/>
          <w:sz w:val="24"/>
          <w:szCs w:val="24"/>
          <w:lang w:val="hr-HR"/>
        </w:rPr>
      </w:pPr>
    </w:p>
    <w:p w14:paraId="28F26681" w14:textId="77777777" w:rsidR="00C9618F" w:rsidRDefault="00C9618F">
      <w:pPr>
        <w:widowControl/>
        <w:spacing w:line="240" w:lineRule="auto"/>
        <w:rPr>
          <w:lang w:val="hr-HR"/>
        </w:rPr>
      </w:pPr>
      <w:r>
        <w:rPr>
          <w:lang w:val="hr-HR"/>
        </w:rPr>
        <w:br w:type="page"/>
      </w:r>
    </w:p>
    <w:p w14:paraId="76532F23" w14:textId="77777777" w:rsidR="002E1486" w:rsidRPr="00233AEC" w:rsidRDefault="002E1486" w:rsidP="002E1486">
      <w:pPr>
        <w:keepNext/>
        <w:jc w:val="center"/>
        <w:rPr>
          <w:lang w:val="hr-HR"/>
        </w:rPr>
      </w:pPr>
    </w:p>
    <w:p w14:paraId="70444E78" w14:textId="77777777" w:rsidR="001805BF" w:rsidRDefault="005F0B33" w:rsidP="001805BF">
      <w:pPr>
        <w:pStyle w:val="Naslov1"/>
        <w:spacing w:before="0" w:after="240" w:line="360" w:lineRule="auto"/>
        <w:rPr>
          <w:rFonts w:ascii="Times New Roman" w:hAnsi="Times New Roman"/>
          <w:sz w:val="32"/>
          <w:szCs w:val="32"/>
          <w:lang w:val="hr-HR"/>
        </w:rPr>
      </w:pPr>
      <w:bookmarkStart w:id="27" w:name="_Toc482891145"/>
      <w:bookmarkStart w:id="28" w:name="_Toc107253465"/>
      <w:r>
        <w:rPr>
          <w:rFonts w:ascii="Times New Roman" w:hAnsi="Times New Roman"/>
          <w:sz w:val="32"/>
          <w:szCs w:val="32"/>
          <w:lang w:val="hr-HR"/>
        </w:rPr>
        <w:t>LITERATURA</w:t>
      </w:r>
      <w:bookmarkEnd w:id="27"/>
      <w:bookmarkEnd w:id="28"/>
    </w:p>
    <w:p w14:paraId="07833C12" w14:textId="240D2A85" w:rsidR="004C55FB" w:rsidRDefault="00104880" w:rsidP="00104880">
      <w:pPr>
        <w:pStyle w:val="Odlomakpopisa"/>
        <w:numPr>
          <w:ilvl w:val="0"/>
          <w:numId w:val="36"/>
        </w:numPr>
        <w:spacing w:line="360" w:lineRule="auto"/>
        <w:rPr>
          <w:sz w:val="24"/>
          <w:szCs w:val="24"/>
          <w:lang w:val="hr-HR"/>
        </w:rPr>
      </w:pPr>
      <w:r w:rsidRPr="00104880">
        <w:rPr>
          <w:sz w:val="24"/>
          <w:szCs w:val="24"/>
          <w:lang w:val="hr-HR"/>
        </w:rPr>
        <w:t xml:space="preserve">Predlošci za </w:t>
      </w:r>
      <w:proofErr w:type="spellStart"/>
      <w:r w:rsidRPr="00104880">
        <w:rPr>
          <w:sz w:val="24"/>
          <w:szCs w:val="24"/>
          <w:lang w:val="hr-HR"/>
        </w:rPr>
        <w:t>laboratorijeske</w:t>
      </w:r>
      <w:proofErr w:type="spellEnd"/>
      <w:r w:rsidRPr="00104880">
        <w:rPr>
          <w:sz w:val="24"/>
          <w:szCs w:val="24"/>
          <w:lang w:val="hr-HR"/>
        </w:rPr>
        <w:t xml:space="preserve"> vježbe iz kolegija „Razvoj mobilnih aplikacija“</w:t>
      </w:r>
    </w:p>
    <w:p w14:paraId="2824FD1F" w14:textId="74C1DE9C" w:rsidR="00072A87" w:rsidRDefault="00072A87" w:rsidP="00104880">
      <w:pPr>
        <w:pStyle w:val="Odlomakpopisa"/>
        <w:numPr>
          <w:ilvl w:val="0"/>
          <w:numId w:val="36"/>
        </w:numPr>
        <w:spacing w:line="360" w:lineRule="auto"/>
        <w:rPr>
          <w:sz w:val="24"/>
          <w:szCs w:val="24"/>
          <w:lang w:val="hr-HR"/>
        </w:rPr>
      </w:pPr>
      <w:hyperlink r:id="rId30" w:history="1">
        <w:r w:rsidRPr="00805710">
          <w:rPr>
            <w:rStyle w:val="Hiperveza"/>
            <w:sz w:val="24"/>
            <w:szCs w:val="24"/>
            <w:lang w:val="hr-HR"/>
          </w:rPr>
          <w:t>https://soundbible.com/</w:t>
        </w:r>
      </w:hyperlink>
    </w:p>
    <w:p w14:paraId="09724539" w14:textId="56297254" w:rsidR="00072A87" w:rsidRDefault="00072A87" w:rsidP="00104880">
      <w:pPr>
        <w:pStyle w:val="Odlomakpopisa"/>
        <w:numPr>
          <w:ilvl w:val="0"/>
          <w:numId w:val="36"/>
        </w:numPr>
        <w:spacing w:line="360" w:lineRule="auto"/>
        <w:rPr>
          <w:sz w:val="24"/>
          <w:szCs w:val="24"/>
          <w:lang w:val="hr-HR"/>
        </w:rPr>
      </w:pPr>
      <w:hyperlink r:id="rId31" w:history="1">
        <w:r w:rsidRPr="00805710">
          <w:rPr>
            <w:rStyle w:val="Hiperveza"/>
            <w:sz w:val="24"/>
            <w:szCs w:val="24"/>
            <w:lang w:val="hr-HR"/>
          </w:rPr>
          <w:t>https://www.youtube.com/watch?v=h6g4NpiC0i4</w:t>
        </w:r>
      </w:hyperlink>
    </w:p>
    <w:p w14:paraId="3D18EC9B" w14:textId="77777777" w:rsidR="00072A87" w:rsidRPr="00104880" w:rsidRDefault="00072A87" w:rsidP="00072A87">
      <w:pPr>
        <w:pStyle w:val="Odlomakpopisa"/>
        <w:spacing w:line="360" w:lineRule="auto"/>
        <w:ind w:left="360"/>
        <w:rPr>
          <w:sz w:val="24"/>
          <w:szCs w:val="24"/>
          <w:lang w:val="hr-HR"/>
        </w:rPr>
      </w:pPr>
    </w:p>
    <w:p w14:paraId="409CC3AC" w14:textId="77777777" w:rsidR="00104880" w:rsidRPr="00104880" w:rsidRDefault="00104880" w:rsidP="00104880">
      <w:pPr>
        <w:rPr>
          <w:lang w:val="hr-HR"/>
        </w:rPr>
      </w:pPr>
    </w:p>
    <w:p w14:paraId="590B8170" w14:textId="77777777" w:rsidR="00F055DB" w:rsidRPr="00F055DB" w:rsidRDefault="00F055DB" w:rsidP="00F055DB">
      <w:pPr>
        <w:rPr>
          <w:lang w:val="hr-HR"/>
        </w:rPr>
      </w:pPr>
    </w:p>
    <w:sectPr w:rsidR="00F055DB" w:rsidRPr="00F055DB" w:rsidSect="00620B2D"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60C31C" w14:textId="77777777" w:rsidR="00AB43CC" w:rsidRDefault="00AB43CC">
      <w:r>
        <w:separator/>
      </w:r>
    </w:p>
  </w:endnote>
  <w:endnote w:type="continuationSeparator" w:id="0">
    <w:p w14:paraId="259D9FC6" w14:textId="77777777" w:rsidR="00AB43CC" w:rsidRDefault="00AB43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EE"/>
    <w:family w:val="swiss"/>
    <w:pitch w:val="variable"/>
    <w:sig w:usb0="E0002EFF" w:usb1="C0007843" w:usb2="00000009" w:usb3="00000000" w:csb0="000001FF" w:csb1="00000000"/>
  </w:font>
  <w:font w:name="Book Antiqua">
    <w:panose1 w:val="02040602050305030304"/>
    <w:charset w:val="EE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464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794"/>
      <w:gridCol w:w="3162"/>
      <w:gridCol w:w="2508"/>
    </w:tblGrid>
    <w:tr w:rsidR="00DE00E7" w:rsidRPr="00DF3B4B" w14:paraId="42F614CC" w14:textId="77777777" w:rsidTr="00E02CF9">
      <w:tc>
        <w:tcPr>
          <w:tcW w:w="3794" w:type="dxa"/>
          <w:tcBorders>
            <w:top w:val="nil"/>
            <w:left w:val="nil"/>
            <w:bottom w:val="nil"/>
            <w:right w:val="nil"/>
          </w:tcBorders>
        </w:tcPr>
        <w:p w14:paraId="6608BF4A" w14:textId="77777777" w:rsidR="00DE00E7" w:rsidRPr="00DF3B4B" w:rsidRDefault="00DE00E7">
          <w:pPr>
            <w:ind w:right="360"/>
            <w:rPr>
              <w:lang w:val="hr-HR"/>
            </w:rPr>
          </w:pPr>
          <w:r>
            <w:rPr>
              <w:lang w:val="hr-HR"/>
            </w:rPr>
            <w:t>Razvoj Mobilnih Aplikacija - Projekt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789F7177" w14:textId="5E3A097D" w:rsidR="00DE00E7" w:rsidRPr="00DF3B4B" w:rsidRDefault="00DE00E7" w:rsidP="00633A81">
          <w:pPr>
            <w:jc w:val="center"/>
            <w:rPr>
              <w:lang w:val="hr-HR"/>
            </w:rPr>
          </w:pPr>
          <w:r w:rsidRPr="00DF3B4B">
            <w:rPr>
              <w:lang w:val="hr-HR"/>
            </w:rPr>
            <w:sym w:font="Symbol" w:char="F0D3"/>
          </w:r>
          <w:r>
            <w:rPr>
              <w:lang w:val="hr-HR"/>
            </w:rPr>
            <w:t>FERIT</w:t>
          </w:r>
          <w:r w:rsidRPr="00DF3B4B">
            <w:rPr>
              <w:lang w:val="hr-HR"/>
            </w:rPr>
            <w:t xml:space="preserve">, </w:t>
          </w:r>
          <w:r w:rsidRPr="00DF3B4B">
            <w:rPr>
              <w:lang w:val="hr-HR"/>
            </w:rPr>
            <w:fldChar w:fldCharType="begin"/>
          </w:r>
          <w:r w:rsidRPr="00DF3B4B">
            <w:rPr>
              <w:lang w:val="hr-HR"/>
            </w:rPr>
            <w:instrText xml:space="preserve"> DATE \@ "yyyy" </w:instrText>
          </w:r>
          <w:r w:rsidRPr="00DF3B4B">
            <w:rPr>
              <w:lang w:val="hr-HR"/>
            </w:rPr>
            <w:fldChar w:fldCharType="separate"/>
          </w:r>
          <w:r w:rsidR="00913B1E">
            <w:rPr>
              <w:noProof/>
              <w:lang w:val="hr-HR"/>
            </w:rPr>
            <w:t>2022</w:t>
          </w:r>
          <w:r w:rsidRPr="00DF3B4B">
            <w:rPr>
              <w:lang w:val="hr-HR"/>
            </w:rPr>
            <w:fldChar w:fldCharType="end"/>
          </w:r>
        </w:p>
      </w:tc>
      <w:tc>
        <w:tcPr>
          <w:tcW w:w="2508" w:type="dxa"/>
          <w:tcBorders>
            <w:top w:val="nil"/>
            <w:left w:val="nil"/>
            <w:bottom w:val="nil"/>
            <w:right w:val="nil"/>
          </w:tcBorders>
        </w:tcPr>
        <w:p w14:paraId="17D0DE8A" w14:textId="77777777" w:rsidR="00DE00E7" w:rsidRPr="00DF3B4B" w:rsidRDefault="00DE00E7">
          <w:pPr>
            <w:jc w:val="right"/>
            <w:rPr>
              <w:lang w:val="hr-HR"/>
            </w:rPr>
          </w:pPr>
          <w:r w:rsidRPr="00DF3B4B">
            <w:rPr>
              <w:lang w:val="hr-HR"/>
            </w:rPr>
            <w:t xml:space="preserve">Stranica </w:t>
          </w:r>
          <w:r w:rsidRPr="00DF3B4B">
            <w:rPr>
              <w:rStyle w:val="Brojstranice"/>
              <w:lang w:val="hr-HR"/>
            </w:rPr>
            <w:fldChar w:fldCharType="begin"/>
          </w:r>
          <w:r w:rsidRPr="00DF3B4B">
            <w:rPr>
              <w:rStyle w:val="Brojstranice"/>
              <w:lang w:val="hr-HR"/>
            </w:rPr>
            <w:instrText xml:space="preserve"> PAGE </w:instrText>
          </w:r>
          <w:r w:rsidRPr="00DF3B4B">
            <w:rPr>
              <w:rStyle w:val="Brojstranice"/>
              <w:lang w:val="hr-HR"/>
            </w:rPr>
            <w:fldChar w:fldCharType="separate"/>
          </w:r>
          <w:r>
            <w:rPr>
              <w:rStyle w:val="Brojstranice"/>
              <w:noProof/>
              <w:lang w:val="hr-HR"/>
            </w:rPr>
            <w:t>20</w:t>
          </w:r>
          <w:r w:rsidRPr="00DF3B4B">
            <w:rPr>
              <w:rStyle w:val="Brojstranice"/>
              <w:lang w:val="hr-HR"/>
            </w:rPr>
            <w:fldChar w:fldCharType="end"/>
          </w:r>
          <w:r w:rsidRPr="00DF3B4B">
            <w:rPr>
              <w:rStyle w:val="Brojstranice"/>
              <w:lang w:val="hr-HR"/>
            </w:rPr>
            <w:t xml:space="preserve"> od </w:t>
          </w:r>
          <w:r w:rsidRPr="00DF3B4B">
            <w:rPr>
              <w:rStyle w:val="Brojstranice"/>
              <w:lang w:val="hr-HR"/>
            </w:rPr>
            <w:fldChar w:fldCharType="begin"/>
          </w:r>
          <w:r w:rsidRPr="00DF3B4B">
            <w:rPr>
              <w:rStyle w:val="Brojstranice"/>
              <w:lang w:val="hr-HR"/>
            </w:rPr>
            <w:instrText xml:space="preserve"> NUMPAGES  \* MERGEFORMAT </w:instrText>
          </w:r>
          <w:r w:rsidRPr="00DF3B4B">
            <w:rPr>
              <w:rStyle w:val="Brojstranice"/>
              <w:lang w:val="hr-HR"/>
            </w:rPr>
            <w:fldChar w:fldCharType="separate"/>
          </w:r>
          <w:r>
            <w:rPr>
              <w:rStyle w:val="Brojstranice"/>
              <w:noProof/>
              <w:lang w:val="hr-HR"/>
            </w:rPr>
            <w:t>20</w:t>
          </w:r>
          <w:r w:rsidRPr="00DF3B4B">
            <w:rPr>
              <w:rStyle w:val="Brojstranice"/>
              <w:lang w:val="hr-HR"/>
            </w:rPr>
            <w:fldChar w:fldCharType="end"/>
          </w:r>
        </w:p>
      </w:tc>
    </w:tr>
  </w:tbl>
  <w:p w14:paraId="7588A694" w14:textId="77777777" w:rsidR="00DE00E7" w:rsidRDefault="00DE00E7">
    <w:pPr>
      <w:pStyle w:val="Podnoj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C08085" w14:textId="77777777" w:rsidR="00AB43CC" w:rsidRDefault="00AB43CC">
      <w:r>
        <w:separator/>
      </w:r>
    </w:p>
  </w:footnote>
  <w:footnote w:type="continuationSeparator" w:id="0">
    <w:p w14:paraId="399577A1" w14:textId="77777777" w:rsidR="00AB43CC" w:rsidRDefault="00AB43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DE00E7" w14:paraId="12323CE1" w14:textId="77777777">
      <w:tc>
        <w:tcPr>
          <w:tcW w:w="6379" w:type="dxa"/>
        </w:tcPr>
        <w:p w14:paraId="674E6FF0" w14:textId="4B4A9A24" w:rsidR="00DE00E7" w:rsidRPr="00DF3B4B" w:rsidRDefault="00DE00E7">
          <w:pPr>
            <w:rPr>
              <w:lang w:val="hr-HR"/>
            </w:rPr>
          </w:pPr>
          <w:r>
            <w:rPr>
              <w:lang w:val="hr-HR"/>
            </w:rPr>
            <w:t xml:space="preserve">For </w:t>
          </w:r>
          <w:proofErr w:type="spellStart"/>
          <w:r>
            <w:rPr>
              <w:lang w:val="hr-HR"/>
            </w:rPr>
            <w:t>the</w:t>
          </w:r>
          <w:proofErr w:type="spellEnd"/>
          <w:r>
            <w:rPr>
              <w:lang w:val="hr-HR"/>
            </w:rPr>
            <w:t xml:space="preserve"> </w:t>
          </w:r>
          <w:proofErr w:type="spellStart"/>
          <w:r>
            <w:rPr>
              <w:lang w:val="hr-HR"/>
            </w:rPr>
            <w:t>better</w:t>
          </w:r>
          <w:proofErr w:type="spellEnd"/>
          <w:r>
            <w:rPr>
              <w:lang w:val="hr-HR"/>
            </w:rPr>
            <w:t xml:space="preserve"> me</w:t>
          </w:r>
        </w:p>
      </w:tc>
      <w:tc>
        <w:tcPr>
          <w:tcW w:w="3179" w:type="dxa"/>
        </w:tcPr>
        <w:p w14:paraId="47293064" w14:textId="77777777" w:rsidR="00DE00E7" w:rsidRPr="00DF3B4B" w:rsidRDefault="00DE00E7" w:rsidP="006137EA">
          <w:pPr>
            <w:tabs>
              <w:tab w:val="left" w:pos="1135"/>
            </w:tabs>
            <w:spacing w:before="40"/>
            <w:ind w:right="68"/>
            <w:rPr>
              <w:lang w:val="hr-HR"/>
            </w:rPr>
          </w:pPr>
          <w:r w:rsidRPr="00DF3B4B">
            <w:rPr>
              <w:lang w:val="hr-HR"/>
            </w:rPr>
            <w:t xml:space="preserve">  Verzija:           </w:t>
          </w:r>
          <w:r>
            <w:rPr>
              <w:lang w:val="hr-HR"/>
            </w:rPr>
            <w:t>1.0</w:t>
          </w:r>
        </w:p>
      </w:tc>
    </w:tr>
    <w:tr w:rsidR="00DE00E7" w14:paraId="3874594C" w14:textId="77777777">
      <w:tc>
        <w:tcPr>
          <w:tcW w:w="6379" w:type="dxa"/>
        </w:tcPr>
        <w:p w14:paraId="2C564155" w14:textId="77777777" w:rsidR="00DE00E7" w:rsidRPr="00DF3B4B" w:rsidRDefault="00DE00E7">
          <w:pPr>
            <w:rPr>
              <w:lang w:val="hr-HR"/>
            </w:rPr>
          </w:pPr>
          <w:r>
            <w:rPr>
              <w:lang w:val="hr-HR"/>
            </w:rPr>
            <w:t>Tehnička dokumentacija</w:t>
          </w:r>
        </w:p>
      </w:tc>
      <w:tc>
        <w:tcPr>
          <w:tcW w:w="3179" w:type="dxa"/>
        </w:tcPr>
        <w:p w14:paraId="04151933" w14:textId="7B60A039" w:rsidR="00DE00E7" w:rsidRPr="00DF3B4B" w:rsidRDefault="00DE00E7" w:rsidP="00E02CF9">
          <w:pPr>
            <w:rPr>
              <w:lang w:val="hr-HR"/>
            </w:rPr>
          </w:pPr>
          <w:r w:rsidRPr="00DF3B4B">
            <w:rPr>
              <w:lang w:val="hr-HR"/>
            </w:rPr>
            <w:t xml:space="preserve">  Datum:  </w:t>
          </w:r>
          <w:r>
            <w:rPr>
              <w:lang w:val="hr-HR"/>
            </w:rPr>
            <w:t>27.06.2022.</w:t>
          </w:r>
        </w:p>
      </w:tc>
    </w:tr>
  </w:tbl>
  <w:p w14:paraId="6292930C" w14:textId="77777777" w:rsidR="00DE00E7" w:rsidRDefault="00DE00E7">
    <w:pPr>
      <w:pStyle w:val="Zaglavlj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FB"/>
    <w:multiLevelType w:val="multilevel"/>
    <w:tmpl w:val="5E54473A"/>
    <w:lvl w:ilvl="0">
      <w:start w:val="1"/>
      <w:numFmt w:val="decimal"/>
      <w:pStyle w:val="Naslov1"/>
      <w:lvlText w:val="%1."/>
      <w:legacy w:legacy="1" w:legacySpace="144" w:legacyIndent="0"/>
      <w:lvlJc w:val="left"/>
      <w:rPr>
        <w:rFonts w:ascii="Times New Roman" w:hAnsi="Times New Roman" w:cs="Times New Roman" w:hint="default"/>
        <w:sz w:val="32"/>
        <w:szCs w:val="32"/>
      </w:rPr>
    </w:lvl>
    <w:lvl w:ilvl="1">
      <w:start w:val="1"/>
      <w:numFmt w:val="decimal"/>
      <w:pStyle w:val="Naslov2"/>
      <w:lvlText w:val="%1.%2"/>
      <w:legacy w:legacy="1" w:legacySpace="144" w:legacyIndent="0"/>
      <w:lvlJc w:val="left"/>
      <w:rPr>
        <w:b/>
        <w:i w:val="0"/>
      </w:rPr>
    </w:lvl>
    <w:lvl w:ilvl="2">
      <w:start w:val="1"/>
      <w:numFmt w:val="decimal"/>
      <w:pStyle w:val="Naslov3"/>
      <w:lvlText w:val="%1.%2.%3"/>
      <w:legacy w:legacy="1" w:legacySpace="144" w:legacyIndent="0"/>
      <w:lvlJc w:val="left"/>
    </w:lvl>
    <w:lvl w:ilvl="3">
      <w:start w:val="1"/>
      <w:numFmt w:val="decimal"/>
      <w:pStyle w:val="Naslov4"/>
      <w:lvlText w:val="%1.%2.%3.%4"/>
      <w:legacy w:legacy="1" w:legacySpace="144" w:legacyIndent="0"/>
      <w:lvlJc w:val="left"/>
    </w:lvl>
    <w:lvl w:ilvl="4">
      <w:start w:val="1"/>
      <w:numFmt w:val="decimal"/>
      <w:pStyle w:val="Naslov5"/>
      <w:lvlText w:val="%1.%2.%3.%4.%5"/>
      <w:legacy w:legacy="1" w:legacySpace="144" w:legacyIndent="0"/>
      <w:lvlJc w:val="left"/>
    </w:lvl>
    <w:lvl w:ilvl="5">
      <w:start w:val="1"/>
      <w:numFmt w:val="decimal"/>
      <w:pStyle w:val="Naslov6"/>
      <w:lvlText w:val="%1.%2.%3.%4.%5.%6"/>
      <w:legacy w:legacy="1" w:legacySpace="144" w:legacyIndent="0"/>
      <w:lvlJc w:val="left"/>
    </w:lvl>
    <w:lvl w:ilvl="6">
      <w:start w:val="1"/>
      <w:numFmt w:val="decimal"/>
      <w:pStyle w:val="Naslov7"/>
      <w:lvlText w:val="%1.%2.%3.%4.%5.%6.%7"/>
      <w:legacy w:legacy="1" w:legacySpace="144" w:legacyIndent="0"/>
      <w:lvlJc w:val="left"/>
    </w:lvl>
    <w:lvl w:ilvl="7">
      <w:start w:val="1"/>
      <w:numFmt w:val="decimal"/>
      <w:pStyle w:val="Naslov8"/>
      <w:lvlText w:val="%1.%2.%3.%4.%5.%6.%7.%8"/>
      <w:legacy w:legacy="1" w:legacySpace="144" w:legacyIndent="0"/>
      <w:lvlJc w:val="left"/>
    </w:lvl>
    <w:lvl w:ilvl="8">
      <w:start w:val="1"/>
      <w:numFmt w:val="decimal"/>
      <w:pStyle w:val="Naslov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0C66A66"/>
    <w:multiLevelType w:val="hybridMultilevel"/>
    <w:tmpl w:val="502CFE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82154D"/>
    <w:multiLevelType w:val="hybridMultilevel"/>
    <w:tmpl w:val="C652EDD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75E51E2"/>
    <w:multiLevelType w:val="hybridMultilevel"/>
    <w:tmpl w:val="F160B3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6746B3"/>
    <w:multiLevelType w:val="hybridMultilevel"/>
    <w:tmpl w:val="0E2ABC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5617BB"/>
    <w:multiLevelType w:val="hybridMultilevel"/>
    <w:tmpl w:val="397460E6"/>
    <w:lvl w:ilvl="0" w:tplc="37669E84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32535B6"/>
    <w:multiLevelType w:val="hybridMultilevel"/>
    <w:tmpl w:val="953A6D7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0911403"/>
    <w:multiLevelType w:val="hybridMultilevel"/>
    <w:tmpl w:val="C6BA4C44"/>
    <w:lvl w:ilvl="0" w:tplc="37669E84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11A133F"/>
    <w:multiLevelType w:val="hybridMultilevel"/>
    <w:tmpl w:val="1B7A5C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B10E58"/>
    <w:multiLevelType w:val="hybridMultilevel"/>
    <w:tmpl w:val="CC3006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067549"/>
    <w:multiLevelType w:val="multilevel"/>
    <w:tmpl w:val="F27AB8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2B1F0638"/>
    <w:multiLevelType w:val="hybridMultilevel"/>
    <w:tmpl w:val="65E8CD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D47FF4"/>
    <w:multiLevelType w:val="hybridMultilevel"/>
    <w:tmpl w:val="34FE5144"/>
    <w:lvl w:ilvl="0" w:tplc="37669E84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0696AA6"/>
    <w:multiLevelType w:val="hybridMultilevel"/>
    <w:tmpl w:val="715E84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3272411"/>
    <w:multiLevelType w:val="hybridMultilevel"/>
    <w:tmpl w:val="BB0E85BC"/>
    <w:lvl w:ilvl="0" w:tplc="E51E4A74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FE1AAE"/>
    <w:multiLevelType w:val="hybridMultilevel"/>
    <w:tmpl w:val="B226FF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744CCF"/>
    <w:multiLevelType w:val="hybridMultilevel"/>
    <w:tmpl w:val="C2C0B93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19F3ED2"/>
    <w:multiLevelType w:val="hybridMultilevel"/>
    <w:tmpl w:val="6150B0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1978A1"/>
    <w:multiLevelType w:val="hybridMultilevel"/>
    <w:tmpl w:val="C4EAE0A8"/>
    <w:lvl w:ilvl="0" w:tplc="37669E84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9FB731B"/>
    <w:multiLevelType w:val="hybridMultilevel"/>
    <w:tmpl w:val="2D9AB1F6"/>
    <w:lvl w:ilvl="0" w:tplc="E3E2D046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AF3583"/>
    <w:multiLevelType w:val="hybridMultilevel"/>
    <w:tmpl w:val="2BD29C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4D3B26"/>
    <w:multiLevelType w:val="hybridMultilevel"/>
    <w:tmpl w:val="C1C08F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804D37"/>
    <w:multiLevelType w:val="hybridMultilevel"/>
    <w:tmpl w:val="EF5A07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93B7CB7"/>
    <w:multiLevelType w:val="hybridMultilevel"/>
    <w:tmpl w:val="467A30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2D3E60"/>
    <w:multiLevelType w:val="hybridMultilevel"/>
    <w:tmpl w:val="0CC8D15A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F25037"/>
    <w:multiLevelType w:val="hybridMultilevel"/>
    <w:tmpl w:val="F160B3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A66F86"/>
    <w:multiLevelType w:val="hybridMultilevel"/>
    <w:tmpl w:val="C17EA9B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72F51E9"/>
    <w:multiLevelType w:val="hybridMultilevel"/>
    <w:tmpl w:val="19344450"/>
    <w:lvl w:ilvl="0" w:tplc="37669E84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850048F"/>
    <w:multiLevelType w:val="hybridMultilevel"/>
    <w:tmpl w:val="B9769752"/>
    <w:lvl w:ilvl="0" w:tplc="A20299AC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8F844D1"/>
    <w:multiLevelType w:val="hybridMultilevel"/>
    <w:tmpl w:val="75A80F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B1F4C1E"/>
    <w:multiLevelType w:val="hybridMultilevel"/>
    <w:tmpl w:val="BC080CC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D953E62"/>
    <w:multiLevelType w:val="hybridMultilevel"/>
    <w:tmpl w:val="CB3433C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E6904A2"/>
    <w:multiLevelType w:val="hybridMultilevel"/>
    <w:tmpl w:val="F132C5B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FBC5E6C"/>
    <w:multiLevelType w:val="hybridMultilevel"/>
    <w:tmpl w:val="B226FF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1CB3DD6"/>
    <w:multiLevelType w:val="hybridMultilevel"/>
    <w:tmpl w:val="6CF45B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61128AF"/>
    <w:multiLevelType w:val="hybridMultilevel"/>
    <w:tmpl w:val="8FA2DCD2"/>
    <w:lvl w:ilvl="0" w:tplc="EC52B0E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7B80E96"/>
    <w:multiLevelType w:val="hybridMultilevel"/>
    <w:tmpl w:val="6BB6C63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791447D4"/>
    <w:multiLevelType w:val="hybridMultilevel"/>
    <w:tmpl w:val="B40018E0"/>
    <w:lvl w:ilvl="0" w:tplc="040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num w:numId="1">
    <w:abstractNumId w:val="0"/>
  </w:num>
  <w:num w:numId="2">
    <w:abstractNumId w:val="27"/>
  </w:num>
  <w:num w:numId="3">
    <w:abstractNumId w:val="7"/>
  </w:num>
  <w:num w:numId="4">
    <w:abstractNumId w:val="5"/>
  </w:num>
  <w:num w:numId="5">
    <w:abstractNumId w:val="12"/>
  </w:num>
  <w:num w:numId="6">
    <w:abstractNumId w:val="18"/>
  </w:num>
  <w:num w:numId="7">
    <w:abstractNumId w:val="37"/>
  </w:num>
  <w:num w:numId="8">
    <w:abstractNumId w:val="31"/>
  </w:num>
  <w:num w:numId="9">
    <w:abstractNumId w:val="22"/>
  </w:num>
  <w:num w:numId="10">
    <w:abstractNumId w:val="2"/>
  </w:num>
  <w:num w:numId="11">
    <w:abstractNumId w:val="17"/>
  </w:num>
  <w:num w:numId="12">
    <w:abstractNumId w:val="8"/>
  </w:num>
  <w:num w:numId="13">
    <w:abstractNumId w:val="29"/>
  </w:num>
  <w:num w:numId="14">
    <w:abstractNumId w:val="6"/>
  </w:num>
  <w:num w:numId="15">
    <w:abstractNumId w:val="1"/>
  </w:num>
  <w:num w:numId="16">
    <w:abstractNumId w:val="11"/>
  </w:num>
  <w:num w:numId="17">
    <w:abstractNumId w:val="36"/>
  </w:num>
  <w:num w:numId="18">
    <w:abstractNumId w:val="30"/>
  </w:num>
  <w:num w:numId="19">
    <w:abstractNumId w:val="33"/>
  </w:num>
  <w:num w:numId="20">
    <w:abstractNumId w:val="15"/>
  </w:num>
  <w:num w:numId="21">
    <w:abstractNumId w:val="32"/>
  </w:num>
  <w:num w:numId="22">
    <w:abstractNumId w:val="21"/>
  </w:num>
  <w:num w:numId="23">
    <w:abstractNumId w:val="4"/>
  </w:num>
  <w:num w:numId="24">
    <w:abstractNumId w:val="13"/>
  </w:num>
  <w:num w:numId="25">
    <w:abstractNumId w:val="16"/>
  </w:num>
  <w:num w:numId="26">
    <w:abstractNumId w:val="3"/>
  </w:num>
  <w:num w:numId="27">
    <w:abstractNumId w:val="20"/>
  </w:num>
  <w:num w:numId="28">
    <w:abstractNumId w:val="25"/>
  </w:num>
  <w:num w:numId="29">
    <w:abstractNumId w:val="9"/>
  </w:num>
  <w:num w:numId="30">
    <w:abstractNumId w:val="19"/>
  </w:num>
  <w:num w:numId="31">
    <w:abstractNumId w:val="10"/>
  </w:num>
  <w:num w:numId="32">
    <w:abstractNumId w:val="34"/>
  </w:num>
  <w:num w:numId="33">
    <w:abstractNumId w:val="26"/>
  </w:num>
  <w:num w:numId="34">
    <w:abstractNumId w:val="23"/>
  </w:num>
  <w:num w:numId="35">
    <w:abstractNumId w:val="14"/>
  </w:num>
  <w:num w:numId="36">
    <w:abstractNumId w:val="28"/>
  </w:num>
  <w:num w:numId="37">
    <w:abstractNumId w:val="35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6AD6"/>
    <w:rsid w:val="000115F8"/>
    <w:rsid w:val="0001468C"/>
    <w:rsid w:val="00023B0F"/>
    <w:rsid w:val="00027209"/>
    <w:rsid w:val="00033D01"/>
    <w:rsid w:val="00072A87"/>
    <w:rsid w:val="00082BD9"/>
    <w:rsid w:val="00096177"/>
    <w:rsid w:val="000A14A5"/>
    <w:rsid w:val="000A6603"/>
    <w:rsid w:val="000E3F24"/>
    <w:rsid w:val="000F5C98"/>
    <w:rsid w:val="00104880"/>
    <w:rsid w:val="00106058"/>
    <w:rsid w:val="00130B16"/>
    <w:rsid w:val="001322AF"/>
    <w:rsid w:val="00152B42"/>
    <w:rsid w:val="00156EE0"/>
    <w:rsid w:val="0015703B"/>
    <w:rsid w:val="00176F75"/>
    <w:rsid w:val="00177F1B"/>
    <w:rsid w:val="001805BF"/>
    <w:rsid w:val="00187C8B"/>
    <w:rsid w:val="00190C82"/>
    <w:rsid w:val="0019773F"/>
    <w:rsid w:val="001A6540"/>
    <w:rsid w:val="001B2DDC"/>
    <w:rsid w:val="002200B6"/>
    <w:rsid w:val="00230E52"/>
    <w:rsid w:val="00233AEC"/>
    <w:rsid w:val="00237733"/>
    <w:rsid w:val="00262C1C"/>
    <w:rsid w:val="002767CE"/>
    <w:rsid w:val="00296638"/>
    <w:rsid w:val="002A0274"/>
    <w:rsid w:val="002A0B72"/>
    <w:rsid w:val="002A5FCF"/>
    <w:rsid w:val="002B1219"/>
    <w:rsid w:val="002B441A"/>
    <w:rsid w:val="002B7A3F"/>
    <w:rsid w:val="002C219C"/>
    <w:rsid w:val="002D2149"/>
    <w:rsid w:val="002D6C94"/>
    <w:rsid w:val="002E1486"/>
    <w:rsid w:val="002E3876"/>
    <w:rsid w:val="002E74D0"/>
    <w:rsid w:val="002F0156"/>
    <w:rsid w:val="002F43D6"/>
    <w:rsid w:val="002F5B63"/>
    <w:rsid w:val="003021B1"/>
    <w:rsid w:val="00305D15"/>
    <w:rsid w:val="00311202"/>
    <w:rsid w:val="00313A58"/>
    <w:rsid w:val="00320910"/>
    <w:rsid w:val="00326360"/>
    <w:rsid w:val="003341E4"/>
    <w:rsid w:val="00342FA5"/>
    <w:rsid w:val="00354968"/>
    <w:rsid w:val="0035693C"/>
    <w:rsid w:val="00363584"/>
    <w:rsid w:val="0036559D"/>
    <w:rsid w:val="003928BF"/>
    <w:rsid w:val="00392E74"/>
    <w:rsid w:val="003A4CB6"/>
    <w:rsid w:val="003A7162"/>
    <w:rsid w:val="003C4401"/>
    <w:rsid w:val="003F54FD"/>
    <w:rsid w:val="00403B3D"/>
    <w:rsid w:val="00411232"/>
    <w:rsid w:val="004174DF"/>
    <w:rsid w:val="004210B0"/>
    <w:rsid w:val="004231C2"/>
    <w:rsid w:val="004567B9"/>
    <w:rsid w:val="0046343C"/>
    <w:rsid w:val="00472A53"/>
    <w:rsid w:val="00476E88"/>
    <w:rsid w:val="00485E2A"/>
    <w:rsid w:val="004A04DC"/>
    <w:rsid w:val="004A10EE"/>
    <w:rsid w:val="004A241F"/>
    <w:rsid w:val="004C55FB"/>
    <w:rsid w:val="004C59F8"/>
    <w:rsid w:val="004D0BEF"/>
    <w:rsid w:val="004D3DAD"/>
    <w:rsid w:val="004E2C29"/>
    <w:rsid w:val="004E5140"/>
    <w:rsid w:val="004E7082"/>
    <w:rsid w:val="004F6C4B"/>
    <w:rsid w:val="00504B33"/>
    <w:rsid w:val="00523BA5"/>
    <w:rsid w:val="005322A6"/>
    <w:rsid w:val="0055086F"/>
    <w:rsid w:val="005508DA"/>
    <w:rsid w:val="00552603"/>
    <w:rsid w:val="005A1BD2"/>
    <w:rsid w:val="005B2F86"/>
    <w:rsid w:val="005B406D"/>
    <w:rsid w:val="005C0E42"/>
    <w:rsid w:val="005D1E5D"/>
    <w:rsid w:val="005D6921"/>
    <w:rsid w:val="005D6FB5"/>
    <w:rsid w:val="005E0594"/>
    <w:rsid w:val="005E62E3"/>
    <w:rsid w:val="005F0B33"/>
    <w:rsid w:val="005F10C5"/>
    <w:rsid w:val="005F1CE1"/>
    <w:rsid w:val="0061097E"/>
    <w:rsid w:val="006137EA"/>
    <w:rsid w:val="00613F36"/>
    <w:rsid w:val="00620B2D"/>
    <w:rsid w:val="00621160"/>
    <w:rsid w:val="00633A81"/>
    <w:rsid w:val="006417E6"/>
    <w:rsid w:val="00641E89"/>
    <w:rsid w:val="006642A7"/>
    <w:rsid w:val="006B1F98"/>
    <w:rsid w:val="006B5BA5"/>
    <w:rsid w:val="006C6089"/>
    <w:rsid w:val="006D00C5"/>
    <w:rsid w:val="006E238A"/>
    <w:rsid w:val="006F0836"/>
    <w:rsid w:val="00707E01"/>
    <w:rsid w:val="00712746"/>
    <w:rsid w:val="00716C09"/>
    <w:rsid w:val="00723CB8"/>
    <w:rsid w:val="00731CAC"/>
    <w:rsid w:val="00733A5F"/>
    <w:rsid w:val="0073584A"/>
    <w:rsid w:val="0073711A"/>
    <w:rsid w:val="0073741F"/>
    <w:rsid w:val="007430BE"/>
    <w:rsid w:val="007466ED"/>
    <w:rsid w:val="00760FEF"/>
    <w:rsid w:val="00785820"/>
    <w:rsid w:val="00785F38"/>
    <w:rsid w:val="007A2500"/>
    <w:rsid w:val="007B0779"/>
    <w:rsid w:val="007B4C97"/>
    <w:rsid w:val="007B5DCB"/>
    <w:rsid w:val="008033CC"/>
    <w:rsid w:val="008158CA"/>
    <w:rsid w:val="008256C6"/>
    <w:rsid w:val="00833EE8"/>
    <w:rsid w:val="008371FA"/>
    <w:rsid w:val="00843055"/>
    <w:rsid w:val="00844407"/>
    <w:rsid w:val="00850417"/>
    <w:rsid w:val="00850444"/>
    <w:rsid w:val="00880B65"/>
    <w:rsid w:val="008D01D3"/>
    <w:rsid w:val="008D1546"/>
    <w:rsid w:val="008D229B"/>
    <w:rsid w:val="008E777D"/>
    <w:rsid w:val="008F01D5"/>
    <w:rsid w:val="00913B1E"/>
    <w:rsid w:val="00926C1A"/>
    <w:rsid w:val="00936AB4"/>
    <w:rsid w:val="00941F29"/>
    <w:rsid w:val="00943E25"/>
    <w:rsid w:val="0094617B"/>
    <w:rsid w:val="00956915"/>
    <w:rsid w:val="00960B9D"/>
    <w:rsid w:val="00966E46"/>
    <w:rsid w:val="00974AE2"/>
    <w:rsid w:val="00976838"/>
    <w:rsid w:val="009843A4"/>
    <w:rsid w:val="00996252"/>
    <w:rsid w:val="00996B1F"/>
    <w:rsid w:val="009A4268"/>
    <w:rsid w:val="009B1239"/>
    <w:rsid w:val="009D3D0F"/>
    <w:rsid w:val="009F5B9E"/>
    <w:rsid w:val="00A10E2F"/>
    <w:rsid w:val="00A133EB"/>
    <w:rsid w:val="00A149EF"/>
    <w:rsid w:val="00A16C8B"/>
    <w:rsid w:val="00A27C2A"/>
    <w:rsid w:val="00A373A0"/>
    <w:rsid w:val="00A457A3"/>
    <w:rsid w:val="00A556D0"/>
    <w:rsid w:val="00A55A74"/>
    <w:rsid w:val="00A55F6F"/>
    <w:rsid w:val="00A576E6"/>
    <w:rsid w:val="00A722D2"/>
    <w:rsid w:val="00A81AAF"/>
    <w:rsid w:val="00A82B53"/>
    <w:rsid w:val="00AB43CC"/>
    <w:rsid w:val="00AE311E"/>
    <w:rsid w:val="00AE4D32"/>
    <w:rsid w:val="00B1522E"/>
    <w:rsid w:val="00B20678"/>
    <w:rsid w:val="00B36968"/>
    <w:rsid w:val="00B4135E"/>
    <w:rsid w:val="00B45B21"/>
    <w:rsid w:val="00B55DBC"/>
    <w:rsid w:val="00B57E79"/>
    <w:rsid w:val="00B63415"/>
    <w:rsid w:val="00B706D1"/>
    <w:rsid w:val="00B725B9"/>
    <w:rsid w:val="00B8613E"/>
    <w:rsid w:val="00B946AE"/>
    <w:rsid w:val="00BA0023"/>
    <w:rsid w:val="00BA0BD0"/>
    <w:rsid w:val="00BA40A0"/>
    <w:rsid w:val="00BB0DA6"/>
    <w:rsid w:val="00BD0EFB"/>
    <w:rsid w:val="00BD3644"/>
    <w:rsid w:val="00BD4729"/>
    <w:rsid w:val="00BD619B"/>
    <w:rsid w:val="00BE54BE"/>
    <w:rsid w:val="00BF347B"/>
    <w:rsid w:val="00BF4CB5"/>
    <w:rsid w:val="00C30CED"/>
    <w:rsid w:val="00C33270"/>
    <w:rsid w:val="00C341B4"/>
    <w:rsid w:val="00C414BA"/>
    <w:rsid w:val="00C43132"/>
    <w:rsid w:val="00C63215"/>
    <w:rsid w:val="00C672CF"/>
    <w:rsid w:val="00C74132"/>
    <w:rsid w:val="00C94FF7"/>
    <w:rsid w:val="00C953F4"/>
    <w:rsid w:val="00C956EA"/>
    <w:rsid w:val="00C9618F"/>
    <w:rsid w:val="00C96315"/>
    <w:rsid w:val="00CA0B87"/>
    <w:rsid w:val="00CB1BCE"/>
    <w:rsid w:val="00CF11FF"/>
    <w:rsid w:val="00D001E7"/>
    <w:rsid w:val="00D12025"/>
    <w:rsid w:val="00D368DC"/>
    <w:rsid w:val="00D37538"/>
    <w:rsid w:val="00D431B3"/>
    <w:rsid w:val="00D51209"/>
    <w:rsid w:val="00D903F5"/>
    <w:rsid w:val="00D944F5"/>
    <w:rsid w:val="00DA3096"/>
    <w:rsid w:val="00DC525F"/>
    <w:rsid w:val="00DE00E7"/>
    <w:rsid w:val="00DE1AF9"/>
    <w:rsid w:val="00DE4D1A"/>
    <w:rsid w:val="00DF3B4B"/>
    <w:rsid w:val="00DF71BC"/>
    <w:rsid w:val="00E00BD9"/>
    <w:rsid w:val="00E02CF9"/>
    <w:rsid w:val="00E066B2"/>
    <w:rsid w:val="00E119AF"/>
    <w:rsid w:val="00E366D8"/>
    <w:rsid w:val="00E37B16"/>
    <w:rsid w:val="00E54F8E"/>
    <w:rsid w:val="00E93D38"/>
    <w:rsid w:val="00EA1A44"/>
    <w:rsid w:val="00EA2ECE"/>
    <w:rsid w:val="00EB64C0"/>
    <w:rsid w:val="00EC6AC5"/>
    <w:rsid w:val="00ED59D3"/>
    <w:rsid w:val="00ED6A5D"/>
    <w:rsid w:val="00EE5D2B"/>
    <w:rsid w:val="00EE70A8"/>
    <w:rsid w:val="00EF3BD8"/>
    <w:rsid w:val="00F055DB"/>
    <w:rsid w:val="00F12630"/>
    <w:rsid w:val="00F1755E"/>
    <w:rsid w:val="00F3368D"/>
    <w:rsid w:val="00F44F0B"/>
    <w:rsid w:val="00F46D7F"/>
    <w:rsid w:val="00F81B65"/>
    <w:rsid w:val="00F86078"/>
    <w:rsid w:val="00F9138B"/>
    <w:rsid w:val="00F96AD6"/>
    <w:rsid w:val="00FB24C3"/>
    <w:rsid w:val="00FC3C60"/>
    <w:rsid w:val="00FD09E7"/>
    <w:rsid w:val="00FE271D"/>
    <w:rsid w:val="00FE44BC"/>
    <w:rsid w:val="00FE5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553F9DB"/>
  <w15:chartTrackingRefBased/>
  <w15:docId w15:val="{6494D68A-15C9-4254-9728-1D6C4995A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Sample" w:semiHidden="1" w:unhideWhenUsed="1"/>
    <w:lsdException w:name="HTML Typewriter" w:semiHidden="1" w:unhideWhenUsed="1"/>
    <w:lsdException w:name="Normal Table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spacing w:line="240" w:lineRule="atLeast"/>
    </w:pPr>
  </w:style>
  <w:style w:type="paragraph" w:styleId="Naslov1">
    <w:name w:val="heading 1"/>
    <w:basedOn w:val="Normal"/>
    <w:next w:val="Normal"/>
    <w:qFormat/>
    <w:pPr>
      <w:keepNext/>
      <w:numPr>
        <w:numId w:val="1"/>
      </w:numPr>
      <w:spacing w:before="120" w:after="60"/>
      <w:outlineLvl w:val="0"/>
    </w:pPr>
    <w:rPr>
      <w:rFonts w:ascii="Arial" w:hAnsi="Arial"/>
      <w:b/>
      <w:sz w:val="24"/>
    </w:rPr>
  </w:style>
  <w:style w:type="paragraph" w:styleId="Naslov2">
    <w:name w:val="heading 2"/>
    <w:basedOn w:val="Naslov1"/>
    <w:next w:val="Normal"/>
    <w:qFormat/>
    <w:pPr>
      <w:numPr>
        <w:ilvl w:val="1"/>
      </w:numPr>
      <w:outlineLvl w:val="1"/>
    </w:pPr>
    <w:rPr>
      <w:sz w:val="20"/>
    </w:rPr>
  </w:style>
  <w:style w:type="paragraph" w:styleId="Naslov3">
    <w:name w:val="heading 3"/>
    <w:basedOn w:val="Naslov1"/>
    <w:next w:val="Normal"/>
    <w:qFormat/>
    <w:pPr>
      <w:numPr>
        <w:ilvl w:val="2"/>
      </w:numPr>
      <w:outlineLvl w:val="2"/>
    </w:pPr>
    <w:rPr>
      <w:b w:val="0"/>
      <w:i/>
      <w:sz w:val="20"/>
    </w:rPr>
  </w:style>
  <w:style w:type="paragraph" w:styleId="Naslov4">
    <w:name w:val="heading 4"/>
    <w:basedOn w:val="Naslov1"/>
    <w:next w:val="Normal"/>
    <w:qFormat/>
    <w:pPr>
      <w:numPr>
        <w:ilvl w:val="3"/>
      </w:numPr>
      <w:outlineLvl w:val="3"/>
    </w:pPr>
    <w:rPr>
      <w:b w:val="0"/>
      <w:sz w:val="20"/>
    </w:rPr>
  </w:style>
  <w:style w:type="paragraph" w:styleId="Naslov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Naslov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Naslov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Naslov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Naslov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Naslov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Podnaslov">
    <w:name w:val="Subtitle"/>
    <w:basedOn w:val="Normal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Obinouvueno">
    <w:name w:val="Normal Indent"/>
    <w:basedOn w:val="Normal"/>
    <w:pPr>
      <w:ind w:left="900" w:hanging="900"/>
    </w:pPr>
  </w:style>
  <w:style w:type="paragraph" w:styleId="Sadraj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Sadraj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Sadraj3">
    <w:name w:val="toc 3"/>
    <w:basedOn w:val="Normal"/>
    <w:next w:val="Normal"/>
    <w:uiPriority w:val="39"/>
    <w:pPr>
      <w:tabs>
        <w:tab w:val="left" w:pos="1440"/>
        <w:tab w:val="left" w:pos="1600"/>
        <w:tab w:val="right" w:pos="9360"/>
      </w:tabs>
      <w:ind w:left="990"/>
    </w:pPr>
    <w:rPr>
      <w:noProof/>
    </w:rPr>
  </w:style>
  <w:style w:type="paragraph" w:styleId="Zaglavlje">
    <w:name w:val="header"/>
    <w:basedOn w:val="Normal"/>
    <w:pPr>
      <w:tabs>
        <w:tab w:val="center" w:pos="4320"/>
        <w:tab w:val="right" w:pos="8640"/>
      </w:tabs>
    </w:pPr>
  </w:style>
  <w:style w:type="paragraph" w:styleId="Podnoje">
    <w:name w:val="footer"/>
    <w:basedOn w:val="Normal"/>
    <w:pPr>
      <w:tabs>
        <w:tab w:val="center" w:pos="4320"/>
        <w:tab w:val="right" w:pos="8640"/>
      </w:tabs>
    </w:pPr>
  </w:style>
  <w:style w:type="character" w:styleId="Brojstranice">
    <w:name w:val="page number"/>
    <w:basedOn w:val="Zadanifontodlomka"/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Tijeloteksta">
    <w:name w:val="Body Text"/>
    <w:basedOn w:val="Normal"/>
    <w:pPr>
      <w:keepLines/>
      <w:spacing w:after="120"/>
      <w:ind w:left="720"/>
    </w:pPr>
  </w:style>
  <w:style w:type="paragraph" w:styleId="Kartadokumenta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Referencafusnote">
    <w:name w:val="footnote reference"/>
    <w:semiHidden/>
    <w:rPr>
      <w:sz w:val="20"/>
      <w:vertAlign w:val="superscript"/>
    </w:rPr>
  </w:style>
  <w:style w:type="paragraph" w:styleId="Tekstfusnote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Paragraph3">
    <w:name w:val="Paragraph3"/>
    <w:basedOn w:val="Normal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pPr>
      <w:spacing w:before="80" w:line="240" w:lineRule="auto"/>
      <w:ind w:left="2250"/>
      <w:jc w:val="both"/>
    </w:pPr>
  </w:style>
  <w:style w:type="paragraph" w:styleId="Sadraj4">
    <w:name w:val="toc 4"/>
    <w:basedOn w:val="Normal"/>
    <w:next w:val="Normal"/>
    <w:autoRedefine/>
    <w:semiHidden/>
    <w:pPr>
      <w:ind w:left="600"/>
    </w:pPr>
  </w:style>
  <w:style w:type="paragraph" w:styleId="Sadraj5">
    <w:name w:val="toc 5"/>
    <w:basedOn w:val="Normal"/>
    <w:next w:val="Normal"/>
    <w:autoRedefine/>
    <w:semiHidden/>
    <w:pPr>
      <w:ind w:left="800"/>
    </w:pPr>
  </w:style>
  <w:style w:type="paragraph" w:styleId="Sadraj6">
    <w:name w:val="toc 6"/>
    <w:basedOn w:val="Normal"/>
    <w:next w:val="Normal"/>
    <w:autoRedefine/>
    <w:semiHidden/>
    <w:pPr>
      <w:ind w:left="1000"/>
    </w:pPr>
  </w:style>
  <w:style w:type="paragraph" w:styleId="Sadraj7">
    <w:name w:val="toc 7"/>
    <w:basedOn w:val="Normal"/>
    <w:next w:val="Normal"/>
    <w:autoRedefine/>
    <w:semiHidden/>
    <w:pPr>
      <w:ind w:left="1200"/>
    </w:pPr>
  </w:style>
  <w:style w:type="paragraph" w:styleId="Sadraj8">
    <w:name w:val="toc 8"/>
    <w:basedOn w:val="Normal"/>
    <w:next w:val="Normal"/>
    <w:autoRedefine/>
    <w:semiHidden/>
    <w:pPr>
      <w:ind w:left="1400"/>
    </w:pPr>
  </w:style>
  <w:style w:type="paragraph" w:styleId="Sadraj9">
    <w:name w:val="toc 9"/>
    <w:basedOn w:val="Normal"/>
    <w:next w:val="Normal"/>
    <w:autoRedefine/>
    <w:semiHidden/>
    <w:pPr>
      <w:ind w:left="1600"/>
    </w:pPr>
  </w:style>
  <w:style w:type="paragraph" w:styleId="Tijeloteksta2">
    <w:name w:val="Body Text 2"/>
    <w:basedOn w:val="Normal"/>
    <w:rPr>
      <w:i/>
      <w:color w:val="0000FF"/>
    </w:rPr>
  </w:style>
  <w:style w:type="paragraph" w:styleId="Uvuenotijeloteksta">
    <w:name w:val="Body Text Indent"/>
    <w:basedOn w:val="Normal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widowControl/>
      <w:tabs>
        <w:tab w:val="left" w:pos="72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Tijeloteksta"/>
    <w:autoRedefine/>
    <w:rsid w:val="00960B9D"/>
    <w:rPr>
      <w:i/>
      <w:color w:val="0000FF"/>
      <w:lang w:val="hr-HR"/>
    </w:rPr>
  </w:style>
  <w:style w:type="character" w:styleId="Hiperveza">
    <w:name w:val="Hyperlink"/>
    <w:uiPriority w:val="99"/>
    <w:rPr>
      <w:color w:val="0000FF"/>
      <w:u w:val="single"/>
    </w:rPr>
  </w:style>
  <w:style w:type="character" w:styleId="Naglaeno">
    <w:name w:val="Strong"/>
    <w:qFormat/>
    <w:rPr>
      <w:rFonts w:ascii="Arial" w:hAnsi="Arial"/>
      <w:b/>
      <w:bCs/>
      <w:sz w:val="16"/>
    </w:rPr>
  </w:style>
  <w:style w:type="paragraph" w:styleId="StandardWeb">
    <w:name w:val="Normal (Web)"/>
    <w:basedOn w:val="Normal"/>
    <w:pPr>
      <w:widowControl/>
      <w:spacing w:before="100" w:beforeAutospacing="1" w:after="100" w:afterAutospacing="1" w:line="240" w:lineRule="auto"/>
    </w:pPr>
    <w:rPr>
      <w:sz w:val="24"/>
      <w:szCs w:val="24"/>
    </w:rPr>
  </w:style>
  <w:style w:type="paragraph" w:styleId="HTMLunaprijedoblikovano">
    <w:name w:val="HTML Preformatted"/>
    <w:basedOn w:val="Normal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Courier New" w:hAnsi="Courier New"/>
    </w:rPr>
  </w:style>
  <w:style w:type="paragraph" w:styleId="Tekstbalonia">
    <w:name w:val="Balloon Text"/>
    <w:basedOn w:val="Normal"/>
    <w:semiHidden/>
    <w:rsid w:val="006C6089"/>
    <w:rPr>
      <w:rFonts w:ascii="Tahoma" w:hAnsi="Tahoma" w:cs="Tahoma"/>
      <w:sz w:val="16"/>
      <w:szCs w:val="16"/>
    </w:rPr>
  </w:style>
  <w:style w:type="table" w:styleId="Reetkatablice">
    <w:name w:val="Table Grid"/>
    <w:basedOn w:val="Obinatablica"/>
    <w:rsid w:val="00C74132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erencakomentara">
    <w:name w:val="annotation reference"/>
    <w:semiHidden/>
    <w:rsid w:val="00342FA5"/>
    <w:rPr>
      <w:sz w:val="16"/>
      <w:szCs w:val="16"/>
    </w:rPr>
  </w:style>
  <w:style w:type="paragraph" w:styleId="Tekstkomentara">
    <w:name w:val="annotation text"/>
    <w:basedOn w:val="Normal"/>
    <w:semiHidden/>
    <w:rsid w:val="00342FA5"/>
  </w:style>
  <w:style w:type="paragraph" w:styleId="Predmetkomentara">
    <w:name w:val="annotation subject"/>
    <w:basedOn w:val="Tekstkomentara"/>
    <w:next w:val="Tekstkomentara"/>
    <w:semiHidden/>
    <w:rsid w:val="00342FA5"/>
    <w:rPr>
      <w:b/>
      <w:bCs/>
    </w:rPr>
  </w:style>
  <w:style w:type="paragraph" w:styleId="Opisslike">
    <w:name w:val="caption"/>
    <w:basedOn w:val="Normal"/>
    <w:next w:val="Normal"/>
    <w:unhideWhenUsed/>
    <w:qFormat/>
    <w:rsid w:val="003A4CB6"/>
    <w:pPr>
      <w:jc w:val="center"/>
    </w:pPr>
    <w:rPr>
      <w:b/>
      <w:bCs/>
    </w:rPr>
  </w:style>
  <w:style w:type="paragraph" w:styleId="Odlomakpopisa">
    <w:name w:val="List Paragraph"/>
    <w:basedOn w:val="Normal"/>
    <w:uiPriority w:val="34"/>
    <w:qFormat/>
    <w:rsid w:val="00EA1A44"/>
    <w:pPr>
      <w:ind w:left="720"/>
      <w:contextualSpacing/>
      <w:jc w:val="both"/>
    </w:pPr>
  </w:style>
  <w:style w:type="paragraph" w:styleId="TOCNaslov">
    <w:name w:val="TOC Heading"/>
    <w:basedOn w:val="Naslov1"/>
    <w:next w:val="Normal"/>
    <w:uiPriority w:val="39"/>
    <w:unhideWhenUsed/>
    <w:qFormat/>
    <w:rsid w:val="004A04DC"/>
    <w:pPr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character" w:styleId="Nerijeenospominjanje">
    <w:name w:val="Unresolved Mention"/>
    <w:basedOn w:val="Zadanifontodlomka"/>
    <w:uiPriority w:val="99"/>
    <w:semiHidden/>
    <w:unhideWhenUsed/>
    <w:rsid w:val="00072A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7810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6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www.youtube.com/watch?v=h6g4NpiC0i4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soundbible.com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zcar\Application%20Data\Microsoft\Templates\Development%20Cas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Goo12</b:Tag>
    <b:SourceType>InternetSite</b:SourceType>
    <b:Guid>{E0081168-135D-4A25-B450-1C7305D69CDE}</b:Guid>
    <b:Author>
      <b:Author>
        <b:Corporate>Google</b:Corporate>
      </b:Author>
    </b:Author>
    <b:Title>Get Android SDK</b:Title>
    <b:Year>2012</b:Year>
    <b:InternetSiteTitle>Android developer</b:InternetSiteTitle>
    <b:Month>12</b:Month>
    <b:Day>23</b:Day>
    <b:YearAccessed>2012</b:YearAccessed>
    <b:MonthAccessed>12</b:MonthAccessed>
    <b:DayAccessed>23</b:DayAccessed>
    <b:URL>http://developer.android.com/sdk/index.html</b:URL>
    <b:RefOrder>2</b:RefOrder>
  </b:Source>
  <b:Source>
    <b:Tag>IET12</b:Tag>
    <b:SourceType>InternetSite</b:SourceType>
    <b:Guid>{533CC6E5-D26F-491D-9520-05B25AA1F07B}</b:Guid>
    <b:Author>
      <b:Author>
        <b:Corporate>IETF</b:Corporate>
      </b:Author>
    </b:Author>
    <b:Title>The OAuth 2.0 Authorization Framework</b:Title>
    <b:YearAccessed>2012</b:YearAccessed>
    <b:MonthAccessed>12</b:MonthAccessed>
    <b:DayAccessed>23</b:DayAccessed>
    <b:URL>http://tools.ietf.org/html/rfc6749</b:URL>
    <b:RefOrder>1</b:RefOrder>
  </b:Source>
</b:Sources>
</file>

<file path=customXml/itemProps1.xml><?xml version="1.0" encoding="utf-8"?>
<ds:datastoreItem xmlns:ds="http://schemas.openxmlformats.org/officeDocument/2006/customXml" ds:itemID="{879B5CE0-D21C-4225-B254-143D89A8AE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Development Case</Template>
  <TotalTime>728</TotalTime>
  <Pages>22</Pages>
  <Words>1562</Words>
  <Characters>8906</Characters>
  <Application>Microsoft Office Word</Application>
  <DocSecurity>0</DocSecurity>
  <Lines>74</Lines>
  <Paragraphs>20</Paragraphs>
  <ScaleCrop>false</ScaleCrop>
  <HeadingPairs>
    <vt:vector size="4" baseType="variant">
      <vt:variant>
        <vt:lpstr>Naslov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Projekt</vt:lpstr>
      <vt:lpstr>Projekt</vt:lpstr>
    </vt:vector>
  </TitlesOfParts>
  <Company>&lt;Company Name&gt;</Company>
  <LinksUpToDate>false</LinksUpToDate>
  <CharactersWithSpaces>10448</CharactersWithSpaces>
  <SharedDoc>false</SharedDoc>
  <HLinks>
    <vt:vector size="6" baseType="variant">
      <vt:variant>
        <vt:i4>2752609</vt:i4>
      </vt:variant>
      <vt:variant>
        <vt:i4>84</vt:i4>
      </vt:variant>
      <vt:variant>
        <vt:i4>0</vt:i4>
      </vt:variant>
      <vt:variant>
        <vt:i4>5</vt:i4>
      </vt:variant>
      <vt:variant>
        <vt:lpwstr>http://tools.ietf.org/html/rfc6749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Projekt</dc:title>
  <dc:subject>&lt;Project Name&gt;</dc:subject>
  <dc:creator>Juraj</dc:creator>
  <cp:keywords/>
  <dc:description/>
  <cp:lastModifiedBy>Korisnik</cp:lastModifiedBy>
  <cp:revision>5</cp:revision>
  <cp:lastPrinted>2017-05-30T13:27:00Z</cp:lastPrinted>
  <dcterms:created xsi:type="dcterms:W3CDTF">2017-05-18T09:16:00Z</dcterms:created>
  <dcterms:modified xsi:type="dcterms:W3CDTF">2022-06-27T18:53:00Z</dcterms:modified>
</cp:coreProperties>
</file>